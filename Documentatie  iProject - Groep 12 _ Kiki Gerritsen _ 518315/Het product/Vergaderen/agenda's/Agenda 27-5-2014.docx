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750BF" w14:textId="156D0BDE" w:rsidR="008F23E7" w:rsidRDefault="00640FA2" w:rsidP="000A02A4">
      <w:pPr>
        <w:pStyle w:val="Titel1"/>
        <w:rPr>
          <w:rFonts w:ascii="Calibri" w:hAnsi="Calibri"/>
          <w:sz w:val="40"/>
          <w:szCs w:val="40"/>
          <w:lang w:val="nl-NL"/>
        </w:rPr>
      </w:pPr>
      <w:r>
        <w:rPr>
          <w:rFonts w:ascii="Calibri" w:hAnsi="Calibri"/>
          <w:sz w:val="40"/>
          <w:szCs w:val="40"/>
          <w:lang w:val="nl-NL"/>
        </w:rPr>
        <w:t>Agenda</w:t>
      </w:r>
    </w:p>
    <w:p w14:paraId="63E1615D" w14:textId="77777777" w:rsidR="000A02A4" w:rsidRPr="000A02A4" w:rsidRDefault="000A02A4" w:rsidP="000A02A4">
      <w:pPr>
        <w:pStyle w:val="Titel1"/>
        <w:rPr>
          <w:rFonts w:ascii="Calibri" w:hAnsi="Calibri"/>
          <w:sz w:val="40"/>
          <w:szCs w:val="40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1735"/>
        <w:gridCol w:w="4621"/>
      </w:tblGrid>
      <w:tr w:rsidR="008F23E7" w:rsidRPr="00C0027E" w14:paraId="4C304AFE" w14:textId="77777777" w:rsidTr="00E624F4">
        <w:tc>
          <w:tcPr>
            <w:tcW w:w="3004" w:type="dxa"/>
          </w:tcPr>
          <w:p w14:paraId="227468BC" w14:textId="08C88A2E" w:rsidR="00E72388" w:rsidRDefault="004D20FA" w:rsidP="004E5CA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Datum: 27</w:t>
            </w:r>
            <w:r w:rsidR="00E72388">
              <w:rPr>
                <w:rFonts w:ascii="Calibri" w:hAnsi="Calibri"/>
                <w:sz w:val="22"/>
                <w:szCs w:val="22"/>
              </w:rPr>
              <w:t>-5-2014</w:t>
            </w:r>
          </w:p>
          <w:p w14:paraId="5861238C" w14:textId="1E98F98D"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35" w:type="dxa"/>
          </w:tcPr>
          <w:p w14:paraId="7811379B" w14:textId="3B5B2CDC" w:rsidR="00E72388" w:rsidRDefault="007C03F3" w:rsidP="00417B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Begin t</w:t>
            </w:r>
            <w:r w:rsidR="00D50FD5">
              <w:rPr>
                <w:rFonts w:ascii="Calibri" w:hAnsi="Calibri"/>
                <w:sz w:val="22"/>
                <w:szCs w:val="22"/>
              </w:rPr>
              <w:t xml:space="preserve">ijd: </w:t>
            </w:r>
            <w:r w:rsidR="00E72388">
              <w:rPr>
                <w:rFonts w:ascii="Calibri" w:hAnsi="Calibri"/>
                <w:sz w:val="22"/>
                <w:szCs w:val="22"/>
              </w:rPr>
              <w:t>11:00</w:t>
            </w:r>
          </w:p>
          <w:p w14:paraId="219D87E1" w14:textId="061A4130" w:rsidR="008F23E7" w:rsidRPr="00C0027E" w:rsidRDefault="007C03F3" w:rsidP="00417B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Eind t</w:t>
            </w:r>
            <w:r w:rsidR="008F23E7" w:rsidRPr="00C0027E">
              <w:rPr>
                <w:rFonts w:ascii="Calibri" w:hAnsi="Calibri"/>
                <w:sz w:val="22"/>
                <w:szCs w:val="22"/>
              </w:rPr>
              <w:t>ijd:</w:t>
            </w:r>
            <w:r w:rsidR="00D148C2">
              <w:rPr>
                <w:rFonts w:ascii="Calibri" w:hAnsi="Calibri"/>
                <w:sz w:val="22"/>
                <w:szCs w:val="22"/>
              </w:rPr>
              <w:t xml:space="preserve"> 12</w:t>
            </w:r>
            <w:r w:rsidR="006E2F03">
              <w:rPr>
                <w:rFonts w:ascii="Calibri" w:hAnsi="Calibri"/>
                <w:sz w:val="22"/>
                <w:szCs w:val="22"/>
              </w:rPr>
              <w:t>:00</w:t>
            </w:r>
          </w:p>
        </w:tc>
        <w:tc>
          <w:tcPr>
            <w:tcW w:w="4621" w:type="dxa"/>
          </w:tcPr>
          <w:p w14:paraId="3DAC45E1" w14:textId="7C3902CE" w:rsidR="00E72388" w:rsidRDefault="00E72388" w:rsidP="00D148C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Locatie: </w:t>
            </w:r>
            <w:r w:rsidR="000545CF">
              <w:rPr>
                <w:rFonts w:ascii="Calibri" w:hAnsi="Calibri"/>
                <w:sz w:val="22"/>
                <w:szCs w:val="22"/>
              </w:rPr>
              <w:t xml:space="preserve">C1YY </w:t>
            </w:r>
          </w:p>
          <w:p w14:paraId="33728A4C" w14:textId="38438403" w:rsidR="008F23E7" w:rsidRPr="00C0027E" w:rsidRDefault="008F23E7" w:rsidP="00D148C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72388" w:rsidRPr="00C0027E" w14:paraId="4D08FA96" w14:textId="77777777" w:rsidTr="00E624F4">
        <w:tc>
          <w:tcPr>
            <w:tcW w:w="3004" w:type="dxa"/>
          </w:tcPr>
          <w:p w14:paraId="5A78BAB9" w14:textId="77777777" w:rsidR="00E72388" w:rsidRPr="00C0027E" w:rsidRDefault="00E72388" w:rsidP="004E5CA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35" w:type="dxa"/>
          </w:tcPr>
          <w:p w14:paraId="64A035FA" w14:textId="77777777" w:rsidR="00E72388" w:rsidRPr="00C0027E" w:rsidRDefault="00E72388" w:rsidP="00417B5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621" w:type="dxa"/>
          </w:tcPr>
          <w:p w14:paraId="7143B1CD" w14:textId="77777777" w:rsidR="00E72388" w:rsidRPr="00C0027E" w:rsidRDefault="00E72388" w:rsidP="00D148C2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3B9D3C1" w14:textId="77777777" w:rsidR="007E0603" w:rsidRPr="00C0027E" w:rsidRDefault="007E0603" w:rsidP="00804B6F">
      <w:pPr>
        <w:pStyle w:val="Heading1"/>
        <w:rPr>
          <w:rFonts w:ascii="Calibri" w:hAnsi="Calibri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022"/>
        <w:gridCol w:w="1334"/>
        <w:gridCol w:w="3004"/>
      </w:tblGrid>
      <w:tr w:rsidR="001D5464" w:rsidRPr="00C0027E" w14:paraId="1A9AAF55" w14:textId="77777777" w:rsidTr="00BE5C73">
        <w:tc>
          <w:tcPr>
            <w:tcW w:w="5022" w:type="dxa"/>
          </w:tcPr>
          <w:p w14:paraId="3AFD7904" w14:textId="77777777" w:rsidR="006E2F03" w:rsidRPr="00E624F4" w:rsidRDefault="00F03360">
            <w:pPr>
              <w:rPr>
                <w:rFonts w:ascii="Calibri" w:hAnsi="Calibri"/>
                <w:b/>
                <w:sz w:val="22"/>
                <w:szCs w:val="22"/>
              </w:rPr>
            </w:pPr>
            <w:r w:rsidRPr="00E624F4">
              <w:rPr>
                <w:rFonts w:ascii="Calibri" w:hAnsi="Calibri"/>
                <w:b/>
                <w:sz w:val="22"/>
                <w:szCs w:val="22"/>
              </w:rPr>
              <w:t>Aanwezig:</w:t>
            </w:r>
            <w:r w:rsidR="006E2F03" w:rsidRPr="00E624F4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  <w:p w14:paraId="49E9C4F1" w14:textId="77777777" w:rsidR="00640FA2" w:rsidRPr="00C0027E" w:rsidRDefault="00640FA2" w:rsidP="00A567A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38" w:type="dxa"/>
            <w:gridSpan w:val="2"/>
          </w:tcPr>
          <w:p w14:paraId="28352A0B" w14:textId="77777777"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464" w:rsidRPr="00C0027E" w14:paraId="5F62D2B2" w14:textId="77777777" w:rsidTr="00BE5C73">
        <w:tc>
          <w:tcPr>
            <w:tcW w:w="5022" w:type="dxa"/>
          </w:tcPr>
          <w:p w14:paraId="3B45005C" w14:textId="5B589960" w:rsidR="001D5464" w:rsidRPr="00E624F4" w:rsidRDefault="00F03360" w:rsidP="00D50FD5">
            <w:pPr>
              <w:rPr>
                <w:rFonts w:ascii="Calibri" w:hAnsi="Calibri"/>
                <w:sz w:val="22"/>
                <w:szCs w:val="22"/>
              </w:rPr>
            </w:pPr>
            <w:r w:rsidRPr="00E624F4">
              <w:rPr>
                <w:rFonts w:ascii="Calibri" w:hAnsi="Calibri"/>
                <w:b/>
                <w:sz w:val="22"/>
                <w:szCs w:val="22"/>
              </w:rPr>
              <w:t>Afwezig:</w:t>
            </w:r>
            <w:r w:rsidR="00E624F4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D50FD5">
              <w:rPr>
                <w:rFonts w:ascii="Calibri" w:hAnsi="Calibri"/>
                <w:sz w:val="22"/>
                <w:szCs w:val="22"/>
              </w:rPr>
              <w:t>Dhr. P. Cornelissen</w:t>
            </w:r>
            <w:r w:rsidR="00BE5C73">
              <w:rPr>
                <w:rFonts w:ascii="Calibri" w:hAnsi="Calibri"/>
                <w:sz w:val="22"/>
                <w:szCs w:val="22"/>
              </w:rPr>
              <w:t xml:space="preserve"> en Menno Wanner</w:t>
            </w:r>
          </w:p>
        </w:tc>
        <w:tc>
          <w:tcPr>
            <w:tcW w:w="4338" w:type="dxa"/>
            <w:gridSpan w:val="2"/>
          </w:tcPr>
          <w:p w14:paraId="612B90E7" w14:textId="77777777"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464" w:rsidRPr="00C0027E" w14:paraId="7D967011" w14:textId="77777777" w:rsidTr="00BE5C73">
        <w:tc>
          <w:tcPr>
            <w:tcW w:w="5022" w:type="dxa"/>
          </w:tcPr>
          <w:p w14:paraId="6D39DC44" w14:textId="168C303E" w:rsidR="00F03360" w:rsidRPr="00C0027E" w:rsidRDefault="00F03360" w:rsidP="00D50FD5">
            <w:pPr>
              <w:rPr>
                <w:rFonts w:ascii="Calibri" w:hAnsi="Calibri"/>
                <w:sz w:val="22"/>
                <w:szCs w:val="22"/>
              </w:rPr>
            </w:pPr>
            <w:r w:rsidRPr="00E624F4">
              <w:rPr>
                <w:rFonts w:ascii="Calibri" w:hAnsi="Calibri"/>
                <w:b/>
                <w:sz w:val="22"/>
                <w:szCs w:val="22"/>
              </w:rPr>
              <w:t>Voorzitter:</w:t>
            </w:r>
            <w:r w:rsidR="006E2F03">
              <w:rPr>
                <w:rFonts w:ascii="Calibri" w:hAnsi="Calibri"/>
                <w:sz w:val="22"/>
                <w:szCs w:val="22"/>
              </w:rPr>
              <w:t xml:space="preserve"> </w:t>
            </w:r>
            <w:r w:rsidR="00D50FD5">
              <w:rPr>
                <w:rFonts w:ascii="Calibri" w:hAnsi="Calibri"/>
                <w:sz w:val="22"/>
                <w:szCs w:val="22"/>
              </w:rPr>
              <w:t>Kiki Gerritsen</w:t>
            </w:r>
          </w:p>
        </w:tc>
        <w:tc>
          <w:tcPr>
            <w:tcW w:w="4338" w:type="dxa"/>
            <w:gridSpan w:val="2"/>
          </w:tcPr>
          <w:p w14:paraId="5FC4023B" w14:textId="77777777"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464" w:rsidRPr="00C0027E" w14:paraId="53B7D0AF" w14:textId="77777777" w:rsidTr="00BE5C73">
        <w:trPr>
          <w:trHeight w:val="128"/>
        </w:trPr>
        <w:tc>
          <w:tcPr>
            <w:tcW w:w="5022" w:type="dxa"/>
          </w:tcPr>
          <w:p w14:paraId="0F5625D4" w14:textId="1FFDAEB2" w:rsidR="001D5464" w:rsidRPr="00251008" w:rsidRDefault="00F03360" w:rsidP="000B7AA3">
            <w:pPr>
              <w:rPr>
                <w:rFonts w:ascii="Calibri" w:hAnsi="Calibri"/>
                <w:b/>
                <w:sz w:val="22"/>
                <w:szCs w:val="22"/>
              </w:rPr>
            </w:pPr>
            <w:r w:rsidRPr="00E624F4">
              <w:rPr>
                <w:rFonts w:ascii="Calibri" w:hAnsi="Calibri"/>
                <w:b/>
                <w:sz w:val="22"/>
                <w:szCs w:val="22"/>
              </w:rPr>
              <w:t>Notulist:</w:t>
            </w:r>
            <w:r w:rsidR="00A567A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0B7AA3">
              <w:rPr>
                <w:rFonts w:ascii="Calibri" w:hAnsi="Calibri"/>
                <w:sz w:val="22"/>
                <w:szCs w:val="22"/>
              </w:rPr>
              <w:t>Peter Paul van der Mark</w:t>
            </w:r>
          </w:p>
        </w:tc>
        <w:tc>
          <w:tcPr>
            <w:tcW w:w="4338" w:type="dxa"/>
            <w:gridSpan w:val="2"/>
          </w:tcPr>
          <w:p w14:paraId="76F5EDFC" w14:textId="77777777"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E2F03" w:rsidRPr="00C0027E" w14:paraId="6827C6F7" w14:textId="77777777" w:rsidTr="008F23E7">
        <w:trPr>
          <w:gridAfter w:val="1"/>
          <w:wAfter w:w="3004" w:type="dxa"/>
          <w:trHeight w:val="127"/>
        </w:trPr>
        <w:tc>
          <w:tcPr>
            <w:tcW w:w="6356" w:type="dxa"/>
            <w:gridSpan w:val="2"/>
          </w:tcPr>
          <w:p w14:paraId="4DCDB865" w14:textId="77777777" w:rsidR="006E2F03" w:rsidRPr="00C0027E" w:rsidRDefault="006E2F03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E2F03" w:rsidRPr="00C0027E" w14:paraId="46B1F572" w14:textId="77777777" w:rsidTr="008F23E7">
        <w:trPr>
          <w:gridAfter w:val="1"/>
          <w:wAfter w:w="3004" w:type="dxa"/>
          <w:trHeight w:val="127"/>
        </w:trPr>
        <w:tc>
          <w:tcPr>
            <w:tcW w:w="6356" w:type="dxa"/>
            <w:gridSpan w:val="2"/>
          </w:tcPr>
          <w:p w14:paraId="5908EE7C" w14:textId="77777777" w:rsidR="006E2F03" w:rsidRDefault="006E2F03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421ED8F" w14:textId="77777777" w:rsidR="007E0603" w:rsidRPr="00C0027E" w:rsidRDefault="00F03360">
      <w:pPr>
        <w:pStyle w:val="Heading1"/>
        <w:rPr>
          <w:rFonts w:ascii="Calibri" w:hAnsi="Calibri"/>
        </w:rPr>
      </w:pPr>
      <w:r w:rsidRPr="00C0027E">
        <w:rPr>
          <w:rFonts w:ascii="Calibri" w:hAnsi="Calibri"/>
        </w:rPr>
        <w:t>Agenda</w:t>
      </w:r>
    </w:p>
    <w:p w14:paraId="14A343F2" w14:textId="77777777" w:rsidR="007E0603" w:rsidRPr="00D148C2" w:rsidRDefault="00D148C2" w:rsidP="00D148C2">
      <w:pPr>
        <w:pStyle w:val="ListParagraph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Opening</w:t>
      </w:r>
      <w:r w:rsidR="000A02A4">
        <w:rPr>
          <w:rFonts w:ascii="Calibri" w:hAnsi="Calibri"/>
          <w:sz w:val="22"/>
          <w:szCs w:val="22"/>
        </w:rPr>
        <w:t xml:space="preserve"> (eens zijn met de agenda)</w:t>
      </w:r>
    </w:p>
    <w:p w14:paraId="567248D8" w14:textId="75614DF0" w:rsidR="00D148C2" w:rsidRPr="00D148C2" w:rsidRDefault="00D148C2" w:rsidP="00D148C2">
      <w:pPr>
        <w:pStyle w:val="ListParagraph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Mededelingen</w:t>
      </w:r>
      <w:r w:rsidR="00A567AF">
        <w:rPr>
          <w:rFonts w:ascii="Calibri" w:hAnsi="Calibri"/>
          <w:sz w:val="22"/>
          <w:szCs w:val="22"/>
        </w:rPr>
        <w:t xml:space="preserve"> (Volgende week testrapport inleveren</w:t>
      </w:r>
      <w:r w:rsidR="000545CF">
        <w:rPr>
          <w:rFonts w:ascii="Calibri" w:hAnsi="Calibri"/>
          <w:sz w:val="22"/>
          <w:szCs w:val="22"/>
        </w:rPr>
        <w:t>)</w:t>
      </w:r>
    </w:p>
    <w:p w14:paraId="79616D91" w14:textId="77777777" w:rsidR="00D148C2" w:rsidRPr="00D148C2" w:rsidRDefault="00D148C2" w:rsidP="00D148C2">
      <w:pPr>
        <w:pStyle w:val="ListParagraph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Notulen vorige vergadering</w:t>
      </w:r>
    </w:p>
    <w:p w14:paraId="253528E8" w14:textId="38442E8B" w:rsidR="00D148C2" w:rsidRPr="00D148C2" w:rsidRDefault="000545CF" w:rsidP="00D148C2">
      <w:pPr>
        <w:pStyle w:val="ListParagraph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Voortgang HTML en CSS</w:t>
      </w:r>
    </w:p>
    <w:p w14:paraId="0B0EC443" w14:textId="6D223CAB" w:rsidR="00222498" w:rsidRPr="00222498" w:rsidRDefault="000545CF" w:rsidP="00222498">
      <w:pPr>
        <w:pStyle w:val="ListParagraph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Voortgang koppeling database</w:t>
      </w:r>
      <w:r w:rsidR="00585449">
        <w:rPr>
          <w:rFonts w:ascii="Calibri" w:hAnsi="Calibri"/>
          <w:sz w:val="22"/>
          <w:szCs w:val="22"/>
        </w:rPr>
        <w:t xml:space="preserve"> met</w:t>
      </w:r>
      <w:r>
        <w:rPr>
          <w:rFonts w:ascii="Calibri" w:hAnsi="Calibri"/>
          <w:sz w:val="22"/>
          <w:szCs w:val="22"/>
        </w:rPr>
        <w:t xml:space="preserve"> de website</w:t>
      </w:r>
    </w:p>
    <w:p w14:paraId="7E476944" w14:textId="77777777" w:rsidR="000B7AA3" w:rsidRDefault="00A567AF" w:rsidP="000B7AA3">
      <w:pPr>
        <w:pStyle w:val="ListParagraph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Voortgang Acces applicatie</w:t>
      </w:r>
    </w:p>
    <w:p w14:paraId="6702533C" w14:textId="77777777" w:rsidR="0064438A" w:rsidRDefault="000B7AA3" w:rsidP="000B7AA3">
      <w:pPr>
        <w:pStyle w:val="ListParagraph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Voortgang PHP</w:t>
      </w:r>
    </w:p>
    <w:p w14:paraId="5D410700" w14:textId="00B42DFE" w:rsidR="000545CF" w:rsidRDefault="0064438A" w:rsidP="000B7AA3">
      <w:pPr>
        <w:pStyle w:val="ListParagraph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Wat moet er nog gedaan worden?</w:t>
      </w:r>
    </w:p>
    <w:p w14:paraId="1B551A0E" w14:textId="533B0710" w:rsidR="00A84429" w:rsidRDefault="00A84429" w:rsidP="00A84429">
      <w:pPr>
        <w:pStyle w:val="ListParagraph"/>
        <w:numPr>
          <w:ilvl w:val="1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de database</w:t>
      </w:r>
    </w:p>
    <w:p w14:paraId="2AD54815" w14:textId="15416DF7" w:rsidR="00A84429" w:rsidRDefault="00A84429" w:rsidP="00A84429">
      <w:pPr>
        <w:pStyle w:val="ListParagraph"/>
        <w:numPr>
          <w:ilvl w:val="1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de applicatie</w:t>
      </w:r>
    </w:p>
    <w:p w14:paraId="61A1BFA1" w14:textId="2FBD3E72" w:rsidR="00A84429" w:rsidRPr="000545CF" w:rsidRDefault="00A84429" w:rsidP="00A84429">
      <w:pPr>
        <w:pStyle w:val="ListParagraph"/>
        <w:numPr>
          <w:ilvl w:val="1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 de website</w:t>
      </w:r>
      <w:bookmarkStart w:id="0" w:name="_GoBack"/>
      <w:bookmarkEnd w:id="0"/>
    </w:p>
    <w:p w14:paraId="419A52AB" w14:textId="42CBA150" w:rsidR="00D148C2" w:rsidRDefault="000545CF" w:rsidP="00D148C2">
      <w:pPr>
        <w:pStyle w:val="ListParagraph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Voortgangsrapport</w:t>
      </w:r>
    </w:p>
    <w:p w14:paraId="4244B268" w14:textId="1069ABA7" w:rsidR="004D20FA" w:rsidRPr="00D148C2" w:rsidRDefault="00222498" w:rsidP="004D20FA">
      <w:pPr>
        <w:pStyle w:val="ListParagraph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Test rapport</w:t>
      </w:r>
    </w:p>
    <w:p w14:paraId="5862472E" w14:textId="77777777" w:rsidR="00D148C2" w:rsidRPr="00D148C2" w:rsidRDefault="00D148C2" w:rsidP="00D148C2">
      <w:pPr>
        <w:pStyle w:val="ListParagraph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Eventuele vragen</w:t>
      </w:r>
    </w:p>
    <w:p w14:paraId="4D51A07A" w14:textId="77777777" w:rsidR="00D148C2" w:rsidRPr="00D148C2" w:rsidRDefault="00D148C2" w:rsidP="00D148C2">
      <w:pPr>
        <w:pStyle w:val="ListParagraph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Sluiting</w:t>
      </w:r>
    </w:p>
    <w:sectPr w:rsidR="00D148C2" w:rsidRPr="00D148C2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6030A" w14:textId="77777777" w:rsidR="00101506" w:rsidRDefault="00101506">
      <w:r>
        <w:separator/>
      </w:r>
    </w:p>
  </w:endnote>
  <w:endnote w:type="continuationSeparator" w:id="0">
    <w:p w14:paraId="18D1F377" w14:textId="77777777" w:rsidR="00101506" w:rsidRDefault="00101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62"/>
      <w:gridCol w:w="4961"/>
    </w:tblGrid>
    <w:tr w:rsidR="000E55B6" w:rsidRPr="00A22FE0" w14:paraId="43AD53C0" w14:textId="77777777" w:rsidTr="00A22FE0">
      <w:tc>
        <w:tcPr>
          <w:tcW w:w="5031" w:type="dxa"/>
        </w:tcPr>
        <w:p w14:paraId="0F7E4330" w14:textId="77777777" w:rsidR="000E55B6" w:rsidRPr="00E7321F" w:rsidRDefault="000E55B6" w:rsidP="006D37CC">
          <w:pPr>
            <w:pStyle w:val="Footer"/>
            <w:rPr>
              <w:rFonts w:ascii="Calibri" w:hAnsi="Calibri"/>
              <w:b/>
            </w:rPr>
          </w:pPr>
          <w:r w:rsidRPr="00E7321F">
            <w:rPr>
              <w:rFonts w:ascii="Calibri" w:hAnsi="Calibri"/>
              <w:b/>
            </w:rPr>
            <w:t>Notulen - Titel</w:t>
          </w:r>
        </w:p>
      </w:tc>
      <w:tc>
        <w:tcPr>
          <w:tcW w:w="5032" w:type="dxa"/>
        </w:tcPr>
        <w:p w14:paraId="79E43AB6" w14:textId="77777777" w:rsidR="000E55B6" w:rsidRPr="00E7321F" w:rsidRDefault="000E55B6" w:rsidP="00A22FE0">
          <w:pPr>
            <w:pStyle w:val="Footer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A84429">
            <w:rPr>
              <w:rFonts w:ascii="Calibri" w:hAnsi="Calibri"/>
              <w:noProof/>
            </w:rPr>
            <w:t>1</w:t>
          </w:r>
          <w:r w:rsidR="00366EAA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A84429">
            <w:rPr>
              <w:rFonts w:ascii="Calibri" w:hAnsi="Calibri"/>
              <w:noProof/>
            </w:rPr>
            <w:t>1</w:t>
          </w:r>
          <w:r w:rsidR="00366EAA" w:rsidRPr="00E7321F">
            <w:rPr>
              <w:rFonts w:ascii="Calibri" w:hAnsi="Calibri"/>
            </w:rPr>
            <w:fldChar w:fldCharType="end"/>
          </w:r>
        </w:p>
      </w:tc>
    </w:tr>
  </w:tbl>
  <w:p w14:paraId="6B72BB7F" w14:textId="77777777" w:rsidR="0006720D" w:rsidRPr="00D761BE" w:rsidRDefault="0006720D" w:rsidP="000E55B6">
    <w:pPr>
      <w:pStyle w:val="Footer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50DD0" w14:textId="77777777" w:rsidR="00101506" w:rsidRDefault="00101506">
      <w:r>
        <w:separator/>
      </w:r>
    </w:p>
  </w:footnote>
  <w:footnote w:type="continuationSeparator" w:id="0">
    <w:p w14:paraId="0F664B2D" w14:textId="77777777" w:rsidR="00101506" w:rsidRDefault="001015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4B39E" w14:textId="77777777" w:rsidR="0006720D" w:rsidRPr="00D352FA" w:rsidRDefault="00101506" w:rsidP="00E95C63">
    <w:pPr>
      <w:pStyle w:val="Header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4C0401"/>
    <w:multiLevelType w:val="hybridMultilevel"/>
    <w:tmpl w:val="7D48C1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7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0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2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7C4C5F"/>
    <w:multiLevelType w:val="hybridMultilevel"/>
    <w:tmpl w:val="3EFE10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6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6"/>
  </w:num>
  <w:num w:numId="5">
    <w:abstractNumId w:val="3"/>
  </w:num>
  <w:num w:numId="6">
    <w:abstractNumId w:val="19"/>
  </w:num>
  <w:num w:numId="7">
    <w:abstractNumId w:val="17"/>
  </w:num>
  <w:num w:numId="8">
    <w:abstractNumId w:val="4"/>
  </w:num>
  <w:num w:numId="9">
    <w:abstractNumId w:val="10"/>
  </w:num>
  <w:num w:numId="10">
    <w:abstractNumId w:val="5"/>
  </w:num>
  <w:num w:numId="11">
    <w:abstractNumId w:val="2"/>
  </w:num>
  <w:num w:numId="12">
    <w:abstractNumId w:val="8"/>
  </w:num>
  <w:num w:numId="13">
    <w:abstractNumId w:val="18"/>
  </w:num>
  <w:num w:numId="14">
    <w:abstractNumId w:val="12"/>
  </w:num>
  <w:num w:numId="15">
    <w:abstractNumId w:val="13"/>
  </w:num>
  <w:num w:numId="16">
    <w:abstractNumId w:val="7"/>
  </w:num>
  <w:num w:numId="17">
    <w:abstractNumId w:val="6"/>
  </w:num>
  <w:num w:numId="18">
    <w:abstractNumId w:val="11"/>
  </w:num>
  <w:num w:numId="19">
    <w:abstractNumId w:val="9"/>
  </w:num>
  <w:num w:numId="20">
    <w:abstractNumId w:val="15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03"/>
    <w:rsid w:val="0000694C"/>
    <w:rsid w:val="000545CF"/>
    <w:rsid w:val="0006720D"/>
    <w:rsid w:val="000A02A4"/>
    <w:rsid w:val="000B7AA3"/>
    <w:rsid w:val="000E55B6"/>
    <w:rsid w:val="00101506"/>
    <w:rsid w:val="00102169"/>
    <w:rsid w:val="00122342"/>
    <w:rsid w:val="00133165"/>
    <w:rsid w:val="001C53E4"/>
    <w:rsid w:val="001D5464"/>
    <w:rsid w:val="001E3897"/>
    <w:rsid w:val="001E4F63"/>
    <w:rsid w:val="00222498"/>
    <w:rsid w:val="00251008"/>
    <w:rsid w:val="002C0DE4"/>
    <w:rsid w:val="002E50FE"/>
    <w:rsid w:val="003338EF"/>
    <w:rsid w:val="00357796"/>
    <w:rsid w:val="00366EAA"/>
    <w:rsid w:val="003B6C33"/>
    <w:rsid w:val="00417B5B"/>
    <w:rsid w:val="00495921"/>
    <w:rsid w:val="004B6A61"/>
    <w:rsid w:val="004D00F2"/>
    <w:rsid w:val="004D20FA"/>
    <w:rsid w:val="004E5CAD"/>
    <w:rsid w:val="00526B78"/>
    <w:rsid w:val="00540718"/>
    <w:rsid w:val="00585449"/>
    <w:rsid w:val="00586B4A"/>
    <w:rsid w:val="00587897"/>
    <w:rsid w:val="005C610A"/>
    <w:rsid w:val="00605111"/>
    <w:rsid w:val="006128A5"/>
    <w:rsid w:val="00640FA2"/>
    <w:rsid w:val="0064438A"/>
    <w:rsid w:val="006616D0"/>
    <w:rsid w:val="00684285"/>
    <w:rsid w:val="006A6171"/>
    <w:rsid w:val="006D37CC"/>
    <w:rsid w:val="006E2F03"/>
    <w:rsid w:val="006F6603"/>
    <w:rsid w:val="007072DB"/>
    <w:rsid w:val="00715245"/>
    <w:rsid w:val="00731F30"/>
    <w:rsid w:val="00744A0A"/>
    <w:rsid w:val="00753B38"/>
    <w:rsid w:val="007962C4"/>
    <w:rsid w:val="007C03F3"/>
    <w:rsid w:val="007E0603"/>
    <w:rsid w:val="00804B6F"/>
    <w:rsid w:val="00840532"/>
    <w:rsid w:val="008F23E7"/>
    <w:rsid w:val="00967FDB"/>
    <w:rsid w:val="00994F41"/>
    <w:rsid w:val="009A1C36"/>
    <w:rsid w:val="009C4ACC"/>
    <w:rsid w:val="009C715E"/>
    <w:rsid w:val="009F3F9A"/>
    <w:rsid w:val="00A22FE0"/>
    <w:rsid w:val="00A454E2"/>
    <w:rsid w:val="00A567AF"/>
    <w:rsid w:val="00A703D5"/>
    <w:rsid w:val="00A84429"/>
    <w:rsid w:val="00AA3A0F"/>
    <w:rsid w:val="00AB427B"/>
    <w:rsid w:val="00AD67E2"/>
    <w:rsid w:val="00B17A70"/>
    <w:rsid w:val="00B22A44"/>
    <w:rsid w:val="00B32580"/>
    <w:rsid w:val="00B435D4"/>
    <w:rsid w:val="00B43969"/>
    <w:rsid w:val="00B96081"/>
    <w:rsid w:val="00BA3FFD"/>
    <w:rsid w:val="00BB4521"/>
    <w:rsid w:val="00BD09DF"/>
    <w:rsid w:val="00BE5C14"/>
    <w:rsid w:val="00BE5C73"/>
    <w:rsid w:val="00BF6061"/>
    <w:rsid w:val="00C0027E"/>
    <w:rsid w:val="00C4458D"/>
    <w:rsid w:val="00D06CE8"/>
    <w:rsid w:val="00D1055D"/>
    <w:rsid w:val="00D148C2"/>
    <w:rsid w:val="00D26508"/>
    <w:rsid w:val="00D352FA"/>
    <w:rsid w:val="00D50FD5"/>
    <w:rsid w:val="00D562BA"/>
    <w:rsid w:val="00D761BE"/>
    <w:rsid w:val="00DB1097"/>
    <w:rsid w:val="00DB2445"/>
    <w:rsid w:val="00DD4063"/>
    <w:rsid w:val="00DE79C5"/>
    <w:rsid w:val="00E624F4"/>
    <w:rsid w:val="00E72388"/>
    <w:rsid w:val="00E7321F"/>
    <w:rsid w:val="00E95C63"/>
    <w:rsid w:val="00ED4B8B"/>
    <w:rsid w:val="00F03360"/>
    <w:rsid w:val="00F223EF"/>
    <w:rsid w:val="00F70796"/>
    <w:rsid w:val="00FA2F17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DF8225"/>
  <w15:docId w15:val="{86694470-BC7D-419B-B00F-57C198C5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C33"/>
    <w:rPr>
      <w:sz w:val="24"/>
      <w:szCs w:val="24"/>
    </w:rPr>
  </w:style>
  <w:style w:type="paragraph" w:styleId="Heading1">
    <w:name w:val="heading 1"/>
    <w:basedOn w:val="Normal"/>
    <w:next w:val="Normal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Normal"/>
    <w:next w:val="BodyTex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DefaultParagraphFont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Normal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eastAsia="en-US"/>
    </w:rPr>
  </w:style>
  <w:style w:type="paragraph" w:customStyle="1" w:styleId="Prestatie">
    <w:name w:val="Prestatie"/>
    <w:basedOn w:val="BodyTex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Normal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Header">
    <w:name w:val="header"/>
    <w:basedOn w:val="Normal"/>
    <w:rsid w:val="003B6C3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3B6C3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B6C33"/>
  </w:style>
  <w:style w:type="paragraph" w:styleId="DocumentMap">
    <w:name w:val="Document Map"/>
    <w:basedOn w:val="Normal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rsid w:val="003B6C33"/>
    <w:pPr>
      <w:ind w:left="3600" w:hanging="1476"/>
    </w:pPr>
    <w:rPr>
      <w:sz w:val="22"/>
      <w:szCs w:val="22"/>
    </w:rPr>
  </w:style>
  <w:style w:type="paragraph" w:styleId="BodyText2">
    <w:name w:val="Body Text 2"/>
    <w:basedOn w:val="Normal"/>
    <w:rsid w:val="003B6C33"/>
    <w:rPr>
      <w:sz w:val="16"/>
      <w:szCs w:val="22"/>
    </w:rPr>
  </w:style>
  <w:style w:type="paragraph" w:customStyle="1" w:styleId="Titel1">
    <w:name w:val="Titel 1"/>
    <w:basedOn w:val="Normal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leGrid">
    <w:name w:val="Table Grid"/>
    <w:basedOn w:val="TableNormal"/>
    <w:rsid w:val="001D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B96081"/>
    <w:rPr>
      <w:sz w:val="16"/>
      <w:szCs w:val="16"/>
    </w:rPr>
  </w:style>
  <w:style w:type="paragraph" w:styleId="CommentText">
    <w:name w:val="annotation text"/>
    <w:basedOn w:val="Normal"/>
    <w:semiHidden/>
    <w:rsid w:val="00B960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96081"/>
    <w:rPr>
      <w:b/>
      <w:bCs/>
    </w:rPr>
  </w:style>
  <w:style w:type="paragraph" w:styleId="BalloonText">
    <w:name w:val="Balloon Text"/>
    <w:basedOn w:val="Normal"/>
    <w:semiHidden/>
    <w:rsid w:val="00B9608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B435D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14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P\Downloads\Notulen_vergadering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0D0B2-586C-4746-91D5-84FD3D96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Notulen_vergadering.dot</Template>
  <TotalTime>54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Notulen</vt:lpstr>
      <vt:lpstr>Notulen</vt:lpstr>
    </vt:vector>
  </TitlesOfParts>
  <Company>Tuxx.nl</Company>
  <LinksUpToDate>false</LinksUpToDate>
  <CharactersWithSpaces>573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PP</dc:creator>
  <cp:keywords>notulen, sjabloon, sjablonen, notuleren</cp:keywords>
  <dc:description>Bron: www.tuxx.nl/notulen_vergadering_sjabloon/</dc:description>
  <cp:lastModifiedBy>Kiki Gerritsen</cp:lastModifiedBy>
  <cp:revision>11</cp:revision>
  <cp:lastPrinted>2005-06-01T18:43:00Z</cp:lastPrinted>
  <dcterms:created xsi:type="dcterms:W3CDTF">2014-05-19T16:39:00Z</dcterms:created>
  <dcterms:modified xsi:type="dcterms:W3CDTF">2014-05-26T10:01:00Z</dcterms:modified>
</cp:coreProperties>
</file>