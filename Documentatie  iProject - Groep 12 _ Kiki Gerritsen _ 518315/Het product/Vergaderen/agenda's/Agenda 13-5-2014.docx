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750BF" w14:textId="156D0BDE" w:rsidR="008F23E7" w:rsidRDefault="00640FA2" w:rsidP="000A02A4">
      <w:pPr>
        <w:pStyle w:val="Titel1"/>
        <w:rPr>
          <w:rFonts w:ascii="Calibri" w:hAnsi="Calibri"/>
          <w:sz w:val="40"/>
          <w:szCs w:val="40"/>
          <w:lang w:val="nl-NL"/>
        </w:rPr>
      </w:pPr>
      <w:r>
        <w:rPr>
          <w:rFonts w:ascii="Calibri" w:hAnsi="Calibri"/>
          <w:sz w:val="40"/>
          <w:szCs w:val="40"/>
          <w:lang w:val="nl-NL"/>
        </w:rPr>
        <w:t>Agenda</w:t>
      </w:r>
    </w:p>
    <w:p w14:paraId="63E1615D" w14:textId="77777777" w:rsidR="000A02A4" w:rsidRPr="000A02A4" w:rsidRDefault="000A02A4" w:rsidP="000A02A4">
      <w:pPr>
        <w:pStyle w:val="Titel1"/>
        <w:rPr>
          <w:rFonts w:ascii="Calibri" w:hAnsi="Calibri"/>
          <w:sz w:val="40"/>
          <w:szCs w:val="40"/>
          <w:lang w:val="nl-NL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1735"/>
        <w:gridCol w:w="4621"/>
      </w:tblGrid>
      <w:tr w:rsidR="008F23E7" w:rsidRPr="00C0027E" w14:paraId="4C304AFE" w14:textId="77777777" w:rsidTr="00E624F4">
        <w:tc>
          <w:tcPr>
            <w:tcW w:w="3004" w:type="dxa"/>
          </w:tcPr>
          <w:p w14:paraId="227468BC" w14:textId="56958BD6" w:rsidR="00E72388" w:rsidRDefault="00E72388" w:rsidP="004E5CAD">
            <w:pPr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 xml:space="preserve">Datum:  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13-5-2014</w:t>
            </w:r>
          </w:p>
          <w:p w14:paraId="5861238C" w14:textId="2B4FB5DE"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E72388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E72388">
              <w:rPr>
                <w:rFonts w:ascii="Calibri" w:hAnsi="Calibri"/>
                <w:sz w:val="22"/>
                <w:szCs w:val="22"/>
              </w:rPr>
              <w:t>13</w:t>
            </w:r>
            <w:r w:rsidR="006E2F03">
              <w:rPr>
                <w:rFonts w:ascii="Calibri" w:hAnsi="Calibri"/>
                <w:sz w:val="22"/>
                <w:szCs w:val="22"/>
              </w:rPr>
              <w:t>-5-2014</w:t>
            </w:r>
          </w:p>
        </w:tc>
        <w:tc>
          <w:tcPr>
            <w:tcW w:w="1735" w:type="dxa"/>
          </w:tcPr>
          <w:p w14:paraId="7811379B" w14:textId="31A65EF4" w:rsidR="00E72388" w:rsidRDefault="00E72388" w:rsidP="00417B5B">
            <w:pPr>
              <w:rPr>
                <w:rFonts w:ascii="Calibri" w:hAnsi="Calibri"/>
                <w:sz w:val="22"/>
                <w:szCs w:val="22"/>
              </w:rPr>
            </w:pPr>
            <w:proofErr w:type="gramStart"/>
            <w:r>
              <w:rPr>
                <w:rFonts w:ascii="Calibri" w:hAnsi="Calibri"/>
                <w:sz w:val="22"/>
                <w:szCs w:val="22"/>
              </w:rPr>
              <w:t xml:space="preserve">Tijd:  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>11:00</w:t>
            </w:r>
          </w:p>
          <w:p w14:paraId="219D87E1" w14:textId="77777777"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D148C2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D148C2">
              <w:rPr>
                <w:rFonts w:ascii="Calibri" w:hAnsi="Calibri"/>
                <w:sz w:val="22"/>
                <w:szCs w:val="22"/>
              </w:rPr>
              <w:t>12</w:t>
            </w:r>
            <w:r w:rsidR="006E2F03">
              <w:rPr>
                <w:rFonts w:ascii="Calibri" w:hAnsi="Calibri"/>
                <w:sz w:val="22"/>
                <w:szCs w:val="22"/>
              </w:rPr>
              <w:t>:00</w:t>
            </w:r>
          </w:p>
        </w:tc>
        <w:tc>
          <w:tcPr>
            <w:tcW w:w="4621" w:type="dxa"/>
          </w:tcPr>
          <w:p w14:paraId="3DAC45E1" w14:textId="2C00C57D" w:rsidR="00E72388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Locatie: onbekend /</w:t>
            </w:r>
          </w:p>
          <w:p w14:paraId="33728A4C" w14:textId="77777777" w:rsidR="008F23E7" w:rsidRPr="00C0027E" w:rsidRDefault="008F23E7" w:rsidP="00D148C2">
            <w:pPr>
              <w:rPr>
                <w:rFonts w:ascii="Calibri" w:hAnsi="Calibri"/>
                <w:sz w:val="22"/>
                <w:szCs w:val="22"/>
              </w:rPr>
            </w:pPr>
            <w:proofErr w:type="gramStart"/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gramEnd"/>
            <w:r w:rsidR="00D148C2">
              <w:rPr>
                <w:rFonts w:ascii="Calibri" w:hAnsi="Calibri"/>
                <w:sz w:val="22"/>
                <w:szCs w:val="22"/>
              </w:rPr>
              <w:t>C1YY</w:t>
            </w:r>
          </w:p>
        </w:tc>
      </w:tr>
      <w:tr w:rsidR="00E72388" w:rsidRPr="00C0027E" w14:paraId="4D08FA96" w14:textId="77777777" w:rsidTr="00E624F4">
        <w:tc>
          <w:tcPr>
            <w:tcW w:w="3004" w:type="dxa"/>
          </w:tcPr>
          <w:p w14:paraId="5A78BAB9" w14:textId="77777777" w:rsidR="00E72388" w:rsidRPr="00C0027E" w:rsidRDefault="00E72388" w:rsidP="004E5C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35" w:type="dxa"/>
          </w:tcPr>
          <w:p w14:paraId="64A035FA" w14:textId="77777777" w:rsidR="00E72388" w:rsidRPr="00C0027E" w:rsidRDefault="00E72388" w:rsidP="00417B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621" w:type="dxa"/>
          </w:tcPr>
          <w:p w14:paraId="7143B1CD" w14:textId="77777777" w:rsidR="00E72388" w:rsidRPr="00C0027E" w:rsidRDefault="00E72388" w:rsidP="00D148C2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3B9D3C1" w14:textId="77777777"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9360" w:type="dxa"/>
        <w:tblInd w:w="648" w:type="dxa"/>
        <w:tblLook w:val="01E0" w:firstRow="1" w:lastRow="1" w:firstColumn="1" w:lastColumn="1" w:noHBand="0" w:noVBand="0"/>
      </w:tblPr>
      <w:tblGrid>
        <w:gridCol w:w="3004"/>
        <w:gridCol w:w="3352"/>
        <w:gridCol w:w="3004"/>
      </w:tblGrid>
      <w:tr w:rsidR="001D5464" w:rsidRPr="00C0027E" w14:paraId="1A9AAF55" w14:textId="77777777" w:rsidTr="008F23E7">
        <w:tc>
          <w:tcPr>
            <w:tcW w:w="3004" w:type="dxa"/>
          </w:tcPr>
          <w:p w14:paraId="3AFD7904" w14:textId="77777777" w:rsidR="006E2F03" w:rsidRPr="00E624F4" w:rsidRDefault="00F03360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Aanwezig:</w:t>
            </w:r>
            <w:r w:rsidR="006E2F03" w:rsidRP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  <w:p w14:paraId="2918697E" w14:textId="77777777" w:rsidR="001D5464" w:rsidRDefault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Peter-Paul van der mark</w:t>
            </w:r>
          </w:p>
          <w:p w14:paraId="2893D4DA" w14:textId="77777777"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Kiki Gerritsen</w:t>
            </w:r>
          </w:p>
          <w:p w14:paraId="4A596D03" w14:textId="77777777"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Menno Wanner </w:t>
            </w:r>
          </w:p>
          <w:p w14:paraId="63B7E04F" w14:textId="77777777"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Stefan Simon</w:t>
            </w:r>
          </w:p>
          <w:p w14:paraId="202516D6" w14:textId="77777777"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Ezra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Beernik</w:t>
            </w:r>
            <w:proofErr w:type="spellEnd"/>
          </w:p>
          <w:p w14:paraId="58EDCBB2" w14:textId="77777777" w:rsidR="006E2F03" w:rsidRDefault="006E2F03" w:rsidP="006E2F03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Peter Cornelissen</w:t>
            </w:r>
          </w:p>
          <w:p w14:paraId="49E9C4F1" w14:textId="77777777" w:rsidR="00640FA2" w:rsidRPr="00C0027E" w:rsidRDefault="00640FA2" w:rsidP="006E2F03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  <w:gridSpan w:val="2"/>
          </w:tcPr>
          <w:p w14:paraId="28352A0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F62D2B2" w14:textId="77777777" w:rsidTr="008F23E7">
        <w:tc>
          <w:tcPr>
            <w:tcW w:w="3004" w:type="dxa"/>
          </w:tcPr>
          <w:p w14:paraId="3B45005C" w14:textId="77777777" w:rsidR="001D5464" w:rsidRPr="00E624F4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Afwezig:</w:t>
            </w:r>
            <w:r w:rsidR="00E624F4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E624F4">
              <w:rPr>
                <w:rFonts w:ascii="Calibri" w:hAnsi="Calibri"/>
                <w:sz w:val="22"/>
                <w:szCs w:val="22"/>
              </w:rPr>
              <w:t>geen</w:t>
            </w:r>
          </w:p>
        </w:tc>
        <w:tc>
          <w:tcPr>
            <w:tcW w:w="6356" w:type="dxa"/>
            <w:gridSpan w:val="2"/>
          </w:tcPr>
          <w:p w14:paraId="612B90E7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7D967011" w14:textId="77777777" w:rsidTr="008F23E7">
        <w:tc>
          <w:tcPr>
            <w:tcW w:w="3004" w:type="dxa"/>
          </w:tcPr>
          <w:p w14:paraId="6D39DC44" w14:textId="77777777" w:rsidR="00F03360" w:rsidRPr="00C0027E" w:rsidRDefault="00F03360" w:rsidP="00D148C2">
            <w:pPr>
              <w:rPr>
                <w:rFonts w:ascii="Calibri" w:hAnsi="Calibri"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Voorzitter:</w:t>
            </w:r>
            <w:r w:rsidR="006E2F0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D148C2">
              <w:rPr>
                <w:rFonts w:ascii="Calibri" w:hAnsi="Calibri"/>
                <w:sz w:val="22"/>
                <w:szCs w:val="22"/>
              </w:rPr>
              <w:t>Stefan</w:t>
            </w:r>
            <w:r w:rsidR="00E624F4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6356" w:type="dxa"/>
            <w:gridSpan w:val="2"/>
          </w:tcPr>
          <w:p w14:paraId="5FC4023B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1D5464" w:rsidRPr="00C0027E" w14:paraId="53B7D0AF" w14:textId="77777777" w:rsidTr="008F23E7">
        <w:trPr>
          <w:trHeight w:val="128"/>
        </w:trPr>
        <w:tc>
          <w:tcPr>
            <w:tcW w:w="3004" w:type="dxa"/>
          </w:tcPr>
          <w:p w14:paraId="0F5625D4" w14:textId="102B8A36" w:rsidR="001D5464" w:rsidRPr="00251008" w:rsidRDefault="00F03360" w:rsidP="00E624F4">
            <w:pPr>
              <w:rPr>
                <w:rFonts w:ascii="Calibri" w:hAnsi="Calibri"/>
                <w:b/>
                <w:sz w:val="22"/>
                <w:szCs w:val="22"/>
              </w:rPr>
            </w:pPr>
            <w:r w:rsidRPr="00E624F4">
              <w:rPr>
                <w:rFonts w:ascii="Calibri" w:hAnsi="Calibri"/>
                <w:b/>
                <w:sz w:val="22"/>
                <w:szCs w:val="22"/>
              </w:rPr>
              <w:t>Notulist:</w:t>
            </w:r>
            <w:r w:rsidR="00D148C2" w:rsidRPr="00BD09DF">
              <w:rPr>
                <w:rFonts w:ascii="Calibri" w:hAnsi="Calibri"/>
                <w:sz w:val="22"/>
                <w:szCs w:val="22"/>
              </w:rPr>
              <w:t xml:space="preserve"> Kiki</w:t>
            </w:r>
          </w:p>
        </w:tc>
        <w:tc>
          <w:tcPr>
            <w:tcW w:w="6356" w:type="dxa"/>
            <w:gridSpan w:val="2"/>
          </w:tcPr>
          <w:p w14:paraId="76F5EDFC" w14:textId="77777777" w:rsidR="001D5464" w:rsidRPr="00C0027E" w:rsidRDefault="001D5464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14:paraId="6827C6F7" w14:textId="77777777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14:paraId="4DCDB865" w14:textId="77777777" w:rsidR="006E2F03" w:rsidRPr="00C0027E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6E2F03" w:rsidRPr="00C0027E" w14:paraId="46B1F572" w14:textId="77777777" w:rsidTr="008F23E7">
        <w:trPr>
          <w:gridAfter w:val="1"/>
          <w:wAfter w:w="3004" w:type="dxa"/>
          <w:trHeight w:val="127"/>
        </w:trPr>
        <w:tc>
          <w:tcPr>
            <w:tcW w:w="6356" w:type="dxa"/>
            <w:gridSpan w:val="2"/>
          </w:tcPr>
          <w:p w14:paraId="5908EE7C" w14:textId="77777777" w:rsidR="006E2F03" w:rsidRDefault="006E2F03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421ED8F" w14:textId="77777777"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p w14:paraId="14A343F2" w14:textId="77777777" w:rsidR="007E0603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Opening</w:t>
      </w:r>
      <w:r w:rsidR="000A02A4">
        <w:rPr>
          <w:rFonts w:ascii="Calibri" w:hAnsi="Calibri"/>
          <w:sz w:val="22"/>
          <w:szCs w:val="22"/>
        </w:rPr>
        <w:t xml:space="preserve"> (eens zijn met de agenda)</w:t>
      </w:r>
    </w:p>
    <w:p w14:paraId="567248D8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Mededelingen(presentaties maandag, voorlichting Ton van Eck portfolio)</w:t>
      </w:r>
    </w:p>
    <w:p w14:paraId="79616D91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Notulen vorige vergadering</w:t>
      </w:r>
    </w:p>
    <w:p w14:paraId="29B5517B" w14:textId="77777777" w:rsid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Ingekomen stukken</w:t>
      </w:r>
    </w:p>
    <w:p w14:paraId="2C03B4A0" w14:textId="77777777" w:rsidR="000A02A4" w:rsidRPr="00D148C2" w:rsidRDefault="000A02A4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Requirements</w:t>
      </w:r>
      <w:proofErr w:type="spellEnd"/>
      <w:r>
        <w:rPr>
          <w:rFonts w:ascii="Calibri" w:hAnsi="Calibri"/>
          <w:sz w:val="22"/>
          <w:szCs w:val="22"/>
        </w:rPr>
        <w:t xml:space="preserve"> van product</w:t>
      </w:r>
    </w:p>
    <w:p w14:paraId="253528E8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HTML &amp; CSS voortgang</w:t>
      </w:r>
    </w:p>
    <w:p w14:paraId="0B0EC443" w14:textId="0487293B" w:rsidR="00222498" w:rsidRPr="00222498" w:rsidRDefault="00D148C2" w:rsidP="00222498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PHP voortgang</w:t>
      </w:r>
    </w:p>
    <w:p w14:paraId="55EEB4C8" w14:textId="1F46DAEA" w:rsid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Database</w:t>
      </w:r>
    </w:p>
    <w:p w14:paraId="2CD916A7" w14:textId="2FD0C2FE" w:rsidR="00BD09DF" w:rsidRPr="00D148C2" w:rsidRDefault="00BD09DF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Database applicatie</w:t>
      </w:r>
    </w:p>
    <w:p w14:paraId="419A52AB" w14:textId="77777777" w:rsid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Voortgangsrapport</w:t>
      </w:r>
    </w:p>
    <w:p w14:paraId="0ABF9C17" w14:textId="1C83A68F" w:rsidR="00222498" w:rsidRPr="00D148C2" w:rsidRDefault="00222498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Test rapport</w:t>
      </w:r>
    </w:p>
    <w:p w14:paraId="5862472E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Eventuele vragen</w:t>
      </w:r>
    </w:p>
    <w:p w14:paraId="4D51A07A" w14:textId="77777777" w:rsidR="00D148C2" w:rsidRPr="00D148C2" w:rsidRDefault="00D148C2" w:rsidP="00D148C2">
      <w:pPr>
        <w:pStyle w:val="Lijstalinea"/>
        <w:numPr>
          <w:ilvl w:val="0"/>
          <w:numId w:val="22"/>
        </w:numPr>
        <w:rPr>
          <w:rFonts w:ascii="Calibri" w:hAnsi="Calibri"/>
          <w:sz w:val="22"/>
          <w:szCs w:val="22"/>
        </w:rPr>
      </w:pPr>
      <w:r w:rsidRPr="00D148C2">
        <w:rPr>
          <w:rFonts w:ascii="Calibri" w:hAnsi="Calibri"/>
          <w:sz w:val="22"/>
          <w:szCs w:val="22"/>
        </w:rPr>
        <w:t>Sluiting</w:t>
      </w:r>
      <w:bookmarkStart w:id="0" w:name="_GoBack"/>
      <w:bookmarkEnd w:id="0"/>
    </w:p>
    <w:sectPr w:rsidR="00D148C2" w:rsidRPr="00D148C2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3E710A" w14:textId="77777777" w:rsidR="00994F41" w:rsidRDefault="00994F41">
      <w:r>
        <w:separator/>
      </w:r>
    </w:p>
  </w:endnote>
  <w:endnote w:type="continuationSeparator" w:id="0">
    <w:p w14:paraId="0DF01FC0" w14:textId="77777777" w:rsidR="00994F41" w:rsidRDefault="00994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962"/>
      <w:gridCol w:w="4961"/>
    </w:tblGrid>
    <w:tr w:rsidR="000E55B6" w:rsidRPr="00A22FE0" w14:paraId="43AD53C0" w14:textId="77777777" w:rsidTr="00A22FE0">
      <w:tc>
        <w:tcPr>
          <w:tcW w:w="5031" w:type="dxa"/>
        </w:tcPr>
        <w:p w14:paraId="0F7E4330" w14:textId="77777777" w:rsidR="000E55B6" w:rsidRPr="00E7321F" w:rsidRDefault="000E55B6" w:rsidP="006D37CC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>Notulen - Titel</w:t>
          </w:r>
        </w:p>
      </w:tc>
      <w:tc>
        <w:tcPr>
          <w:tcW w:w="5032" w:type="dxa"/>
        </w:tcPr>
        <w:p w14:paraId="79E43AB6" w14:textId="77777777"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40FA2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366EA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366EAA" w:rsidRPr="00E7321F">
            <w:rPr>
              <w:rFonts w:ascii="Calibri" w:hAnsi="Calibri"/>
            </w:rPr>
            <w:fldChar w:fldCharType="separate"/>
          </w:r>
          <w:r w:rsidR="00640FA2">
            <w:rPr>
              <w:rFonts w:ascii="Calibri" w:hAnsi="Calibri"/>
              <w:noProof/>
            </w:rPr>
            <w:t>1</w:t>
          </w:r>
          <w:r w:rsidR="00366EAA" w:rsidRPr="00E7321F">
            <w:rPr>
              <w:rFonts w:ascii="Calibri" w:hAnsi="Calibri"/>
            </w:rPr>
            <w:fldChar w:fldCharType="end"/>
          </w:r>
        </w:p>
      </w:tc>
    </w:tr>
  </w:tbl>
  <w:p w14:paraId="6B72BB7F" w14:textId="77777777"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157F09" w14:textId="77777777" w:rsidR="00994F41" w:rsidRDefault="00994F41">
      <w:r>
        <w:separator/>
      </w:r>
    </w:p>
  </w:footnote>
  <w:footnote w:type="continuationSeparator" w:id="0">
    <w:p w14:paraId="47D0FD72" w14:textId="77777777" w:rsidR="00994F41" w:rsidRDefault="00994F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4B39E" w14:textId="77777777" w:rsidR="0006720D" w:rsidRPr="00D352FA" w:rsidRDefault="00994F41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4C0401"/>
    <w:multiLevelType w:val="hybridMultilevel"/>
    <w:tmpl w:val="7D48C1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7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0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7C4C5F"/>
    <w:multiLevelType w:val="hybridMultilevel"/>
    <w:tmpl w:val="3EFE1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6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6"/>
  </w:num>
  <w:num w:numId="5">
    <w:abstractNumId w:val="3"/>
  </w:num>
  <w:num w:numId="6">
    <w:abstractNumId w:val="19"/>
  </w:num>
  <w:num w:numId="7">
    <w:abstractNumId w:val="17"/>
  </w:num>
  <w:num w:numId="8">
    <w:abstractNumId w:val="4"/>
  </w:num>
  <w:num w:numId="9">
    <w:abstractNumId w:val="10"/>
  </w:num>
  <w:num w:numId="10">
    <w:abstractNumId w:val="5"/>
  </w:num>
  <w:num w:numId="11">
    <w:abstractNumId w:val="2"/>
  </w:num>
  <w:num w:numId="12">
    <w:abstractNumId w:val="8"/>
  </w:num>
  <w:num w:numId="13">
    <w:abstractNumId w:val="18"/>
  </w:num>
  <w:num w:numId="14">
    <w:abstractNumId w:val="12"/>
  </w:num>
  <w:num w:numId="15">
    <w:abstractNumId w:val="13"/>
  </w:num>
  <w:num w:numId="16">
    <w:abstractNumId w:val="7"/>
  </w:num>
  <w:num w:numId="17">
    <w:abstractNumId w:val="6"/>
  </w:num>
  <w:num w:numId="18">
    <w:abstractNumId w:val="11"/>
  </w:num>
  <w:num w:numId="19">
    <w:abstractNumId w:val="9"/>
  </w:num>
  <w:num w:numId="20">
    <w:abstractNumId w:val="15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F03"/>
    <w:rsid w:val="0000694C"/>
    <w:rsid w:val="0006720D"/>
    <w:rsid w:val="000A02A4"/>
    <w:rsid w:val="000E55B6"/>
    <w:rsid w:val="00102169"/>
    <w:rsid w:val="00122342"/>
    <w:rsid w:val="00133165"/>
    <w:rsid w:val="001C53E4"/>
    <w:rsid w:val="001D5464"/>
    <w:rsid w:val="001E3897"/>
    <w:rsid w:val="001E4F63"/>
    <w:rsid w:val="00222498"/>
    <w:rsid w:val="00251008"/>
    <w:rsid w:val="002E50FE"/>
    <w:rsid w:val="003338EF"/>
    <w:rsid w:val="00357796"/>
    <w:rsid w:val="00366EAA"/>
    <w:rsid w:val="003B6C33"/>
    <w:rsid w:val="00417B5B"/>
    <w:rsid w:val="00495921"/>
    <w:rsid w:val="004B6A61"/>
    <w:rsid w:val="004D00F2"/>
    <w:rsid w:val="004E5CAD"/>
    <w:rsid w:val="00526B78"/>
    <w:rsid w:val="00540718"/>
    <w:rsid w:val="00586B4A"/>
    <w:rsid w:val="005C610A"/>
    <w:rsid w:val="00605111"/>
    <w:rsid w:val="006128A5"/>
    <w:rsid w:val="00640FA2"/>
    <w:rsid w:val="006616D0"/>
    <w:rsid w:val="00684285"/>
    <w:rsid w:val="006A6171"/>
    <w:rsid w:val="006D37CC"/>
    <w:rsid w:val="006E2F03"/>
    <w:rsid w:val="007072DB"/>
    <w:rsid w:val="00715245"/>
    <w:rsid w:val="00731F30"/>
    <w:rsid w:val="00744A0A"/>
    <w:rsid w:val="00753B38"/>
    <w:rsid w:val="007E0603"/>
    <w:rsid w:val="00804B6F"/>
    <w:rsid w:val="00840532"/>
    <w:rsid w:val="008F23E7"/>
    <w:rsid w:val="00967FDB"/>
    <w:rsid w:val="00994F41"/>
    <w:rsid w:val="009A1C36"/>
    <w:rsid w:val="009C4ACC"/>
    <w:rsid w:val="009C715E"/>
    <w:rsid w:val="009F3F9A"/>
    <w:rsid w:val="00A22FE0"/>
    <w:rsid w:val="00A454E2"/>
    <w:rsid w:val="00A703D5"/>
    <w:rsid w:val="00AA3A0F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D09DF"/>
    <w:rsid w:val="00BE5C14"/>
    <w:rsid w:val="00BF6061"/>
    <w:rsid w:val="00C0027E"/>
    <w:rsid w:val="00C4458D"/>
    <w:rsid w:val="00D06CE8"/>
    <w:rsid w:val="00D1055D"/>
    <w:rsid w:val="00D148C2"/>
    <w:rsid w:val="00D26508"/>
    <w:rsid w:val="00D352FA"/>
    <w:rsid w:val="00D562BA"/>
    <w:rsid w:val="00D761BE"/>
    <w:rsid w:val="00DB1097"/>
    <w:rsid w:val="00DB2445"/>
    <w:rsid w:val="00DD4063"/>
    <w:rsid w:val="00DE79C5"/>
    <w:rsid w:val="00E624F4"/>
    <w:rsid w:val="00E72388"/>
    <w:rsid w:val="00E7321F"/>
    <w:rsid w:val="00E95C63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DF8225"/>
  <w15:docId w15:val="{86694470-BC7D-419B-B00F-57C198C54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B6C33"/>
    <w:rPr>
      <w:sz w:val="24"/>
      <w:szCs w:val="24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eastAsia="en-US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  <w:style w:type="paragraph" w:styleId="Lijstalinea">
    <w:name w:val="List Paragraph"/>
    <w:basedOn w:val="Standaard"/>
    <w:uiPriority w:val="34"/>
    <w:qFormat/>
    <w:rsid w:val="00D1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P\Downloads\Notulen_vergaderin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A28C9-D78F-4A5B-9687-31C5B2890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Notulen_vergadering</Template>
  <TotalTime>0</TotalTime>
  <Pages>1</Pages>
  <Words>89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Notulen</vt:lpstr>
      <vt:lpstr>Notulen</vt:lpstr>
    </vt:vector>
  </TitlesOfParts>
  <Company>Tuxx.nl</Company>
  <LinksUpToDate>false</LinksUpToDate>
  <CharactersWithSpaces>583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PP</dc:creator>
  <cp:keywords>notulen, sjabloon, sjablonen, notuleren</cp:keywords>
  <dc:description>Bron: www.tuxx.nl/notulen_vergadering_sjabloon/</dc:description>
  <cp:lastModifiedBy>Stefan Simon</cp:lastModifiedBy>
  <cp:revision>2</cp:revision>
  <cp:lastPrinted>2005-06-01T18:43:00Z</cp:lastPrinted>
  <dcterms:created xsi:type="dcterms:W3CDTF">2014-05-13T09:32:00Z</dcterms:created>
  <dcterms:modified xsi:type="dcterms:W3CDTF">2014-05-13T09:32:00Z</dcterms:modified>
</cp:coreProperties>
</file>