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750BF" w14:textId="156D0BDE" w:rsidR="008F23E7" w:rsidRDefault="00640FA2" w:rsidP="000A02A4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14:paraId="63E1615D" w14:textId="77777777" w:rsidR="000A02A4" w:rsidRPr="000A02A4" w:rsidRDefault="000A02A4" w:rsidP="000A02A4">
      <w:pPr>
        <w:pStyle w:val="Titel1"/>
        <w:rPr>
          <w:rFonts w:ascii="Calibri" w:hAnsi="Calibri"/>
          <w:sz w:val="40"/>
          <w:szCs w:val="40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1735"/>
        <w:gridCol w:w="4621"/>
      </w:tblGrid>
      <w:tr w:rsidR="008F23E7" w:rsidRPr="00C0027E" w14:paraId="4C304AFE" w14:textId="77777777" w:rsidTr="00E624F4">
        <w:tc>
          <w:tcPr>
            <w:tcW w:w="3004" w:type="dxa"/>
          </w:tcPr>
          <w:p w14:paraId="227468BC" w14:textId="56D8B685" w:rsidR="00E72388" w:rsidRDefault="000545CF" w:rsidP="004E5CA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Datum:  20</w:t>
            </w:r>
            <w:r w:rsidR="00E72388">
              <w:rPr>
                <w:rFonts w:ascii="Calibri" w:hAnsi="Calibri"/>
                <w:sz w:val="22"/>
                <w:szCs w:val="22"/>
              </w:rPr>
              <w:t>-5-2014</w:t>
            </w:r>
          </w:p>
          <w:p w14:paraId="5861238C" w14:textId="4B028BC8"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0545CF">
              <w:rPr>
                <w:rFonts w:ascii="Calibri" w:hAnsi="Calibri"/>
                <w:sz w:val="22"/>
                <w:szCs w:val="22"/>
              </w:rPr>
              <w:t xml:space="preserve"> 20</w:t>
            </w:r>
            <w:r w:rsidR="006E2F03">
              <w:rPr>
                <w:rFonts w:ascii="Calibri" w:hAnsi="Calibri"/>
                <w:sz w:val="22"/>
                <w:szCs w:val="22"/>
              </w:rPr>
              <w:t>-5-2014</w:t>
            </w:r>
          </w:p>
        </w:tc>
        <w:tc>
          <w:tcPr>
            <w:tcW w:w="1735" w:type="dxa"/>
          </w:tcPr>
          <w:p w14:paraId="7811379B" w14:textId="37A9E6B1" w:rsidR="00E72388" w:rsidRDefault="005A1BC7" w:rsidP="00417B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Tijd:  11:08</w:t>
            </w:r>
          </w:p>
          <w:p w14:paraId="219D87E1" w14:textId="40EDDEC1"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FD4BAE">
              <w:rPr>
                <w:rFonts w:ascii="Calibri" w:hAnsi="Calibri"/>
                <w:sz w:val="22"/>
                <w:szCs w:val="22"/>
              </w:rPr>
              <w:t xml:space="preserve"> 11:34</w:t>
            </w:r>
            <w:bookmarkStart w:id="0" w:name="_GoBack"/>
            <w:bookmarkEnd w:id="0"/>
          </w:p>
        </w:tc>
        <w:tc>
          <w:tcPr>
            <w:tcW w:w="4621" w:type="dxa"/>
          </w:tcPr>
          <w:p w14:paraId="3DAC45E1" w14:textId="7C3902CE" w:rsidR="00E72388" w:rsidRDefault="00E72388" w:rsidP="00D148C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Locatie: </w:t>
            </w:r>
            <w:r w:rsidR="000545CF">
              <w:rPr>
                <w:rFonts w:ascii="Calibri" w:hAnsi="Calibri"/>
                <w:sz w:val="22"/>
                <w:szCs w:val="22"/>
              </w:rPr>
              <w:t>C1YY</w:t>
            </w:r>
            <w:r w:rsidR="000545CF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33728A4C" w14:textId="77777777" w:rsidR="008F23E7" w:rsidRPr="00C0027E" w:rsidRDefault="008F23E7" w:rsidP="00D148C2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6E2F0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148C2">
              <w:rPr>
                <w:rFonts w:ascii="Calibri" w:hAnsi="Calibri"/>
                <w:sz w:val="22"/>
                <w:szCs w:val="22"/>
              </w:rPr>
              <w:t>C1YY</w:t>
            </w:r>
          </w:p>
        </w:tc>
      </w:tr>
      <w:tr w:rsidR="00E72388" w:rsidRPr="00C0027E" w14:paraId="4D08FA96" w14:textId="77777777" w:rsidTr="00E624F4">
        <w:tc>
          <w:tcPr>
            <w:tcW w:w="3004" w:type="dxa"/>
          </w:tcPr>
          <w:p w14:paraId="5A78BAB9" w14:textId="77777777" w:rsidR="00E72388" w:rsidRPr="00C0027E" w:rsidRDefault="00E72388" w:rsidP="004E5CA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35" w:type="dxa"/>
          </w:tcPr>
          <w:p w14:paraId="64A035FA" w14:textId="77777777" w:rsidR="00E72388" w:rsidRPr="00C0027E" w:rsidRDefault="00E72388" w:rsidP="00417B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621" w:type="dxa"/>
          </w:tcPr>
          <w:p w14:paraId="7143B1CD" w14:textId="77777777" w:rsidR="00E72388" w:rsidRPr="00C0027E" w:rsidRDefault="00E72388" w:rsidP="00D148C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3B9D3C1" w14:textId="77777777"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3352"/>
        <w:gridCol w:w="3004"/>
      </w:tblGrid>
      <w:tr w:rsidR="001D5464" w:rsidRPr="00C0027E" w14:paraId="1A9AAF55" w14:textId="77777777" w:rsidTr="008F23E7">
        <w:tc>
          <w:tcPr>
            <w:tcW w:w="3004" w:type="dxa"/>
          </w:tcPr>
          <w:p w14:paraId="3AFD7904" w14:textId="77777777" w:rsidR="006E2F03" w:rsidRDefault="00F03360">
            <w:pPr>
              <w:rPr>
                <w:rFonts w:ascii="Calibri" w:hAnsi="Calibri"/>
                <w:b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Aanwezig:</w:t>
            </w:r>
            <w:r w:rsidR="006E2F03" w:rsidRPr="00E624F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  <w:p w14:paraId="039AAEDB" w14:textId="6032BEA1" w:rsidR="005A1BC7" w:rsidRPr="005A1BC7" w:rsidRDefault="005A1BC7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Iedereeen</w:t>
            </w:r>
            <w:proofErr w:type="spellEnd"/>
          </w:p>
          <w:p w14:paraId="49E9C4F1" w14:textId="77777777" w:rsidR="00640FA2" w:rsidRPr="00C0027E" w:rsidRDefault="00640FA2" w:rsidP="00A567A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  <w:gridSpan w:val="2"/>
          </w:tcPr>
          <w:p w14:paraId="28352A0B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5F62D2B2" w14:textId="77777777" w:rsidTr="008F23E7">
        <w:tc>
          <w:tcPr>
            <w:tcW w:w="3004" w:type="dxa"/>
          </w:tcPr>
          <w:p w14:paraId="3B45005C" w14:textId="77777777" w:rsidR="001D5464" w:rsidRPr="00E624F4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Afwezig:</w:t>
            </w:r>
            <w:r w:rsidR="00E624F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E624F4">
              <w:rPr>
                <w:rFonts w:ascii="Calibri" w:hAnsi="Calibri"/>
                <w:sz w:val="22"/>
                <w:szCs w:val="22"/>
              </w:rPr>
              <w:t>geen</w:t>
            </w:r>
          </w:p>
        </w:tc>
        <w:tc>
          <w:tcPr>
            <w:tcW w:w="6356" w:type="dxa"/>
            <w:gridSpan w:val="2"/>
          </w:tcPr>
          <w:p w14:paraId="612B90E7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7D967011" w14:textId="77777777" w:rsidTr="008F23E7">
        <w:tc>
          <w:tcPr>
            <w:tcW w:w="3004" w:type="dxa"/>
          </w:tcPr>
          <w:p w14:paraId="6D39DC44" w14:textId="1EF587DC" w:rsidR="00F03360" w:rsidRPr="00C0027E" w:rsidRDefault="00F03360" w:rsidP="000545CF">
            <w:pPr>
              <w:rPr>
                <w:rFonts w:ascii="Calibri" w:hAnsi="Calibri"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Voorzitter:</w:t>
            </w:r>
            <w:r w:rsidR="006E2F0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545CF">
              <w:rPr>
                <w:rFonts w:ascii="Calibri" w:hAnsi="Calibri"/>
                <w:sz w:val="22"/>
                <w:szCs w:val="22"/>
              </w:rPr>
              <w:t>Menno</w:t>
            </w:r>
          </w:p>
        </w:tc>
        <w:tc>
          <w:tcPr>
            <w:tcW w:w="6356" w:type="dxa"/>
            <w:gridSpan w:val="2"/>
          </w:tcPr>
          <w:p w14:paraId="5FC4023B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53B7D0AF" w14:textId="77777777" w:rsidTr="008F23E7">
        <w:trPr>
          <w:trHeight w:val="128"/>
        </w:trPr>
        <w:tc>
          <w:tcPr>
            <w:tcW w:w="3004" w:type="dxa"/>
          </w:tcPr>
          <w:p w14:paraId="0F5625D4" w14:textId="33A70BA6" w:rsidR="001D5464" w:rsidRPr="00251008" w:rsidRDefault="00F03360" w:rsidP="00E624F4">
            <w:pPr>
              <w:rPr>
                <w:rFonts w:ascii="Calibri" w:hAnsi="Calibri"/>
                <w:b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Notulist:</w:t>
            </w:r>
            <w:r w:rsidR="00A567AF">
              <w:rPr>
                <w:rFonts w:ascii="Calibri" w:hAnsi="Calibri"/>
                <w:sz w:val="22"/>
                <w:szCs w:val="22"/>
              </w:rPr>
              <w:t xml:space="preserve"> Ezra</w:t>
            </w:r>
          </w:p>
        </w:tc>
        <w:tc>
          <w:tcPr>
            <w:tcW w:w="6356" w:type="dxa"/>
            <w:gridSpan w:val="2"/>
          </w:tcPr>
          <w:p w14:paraId="76F5EDFC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E2F03" w:rsidRPr="00C0027E" w14:paraId="6827C6F7" w14:textId="77777777" w:rsidTr="008F23E7">
        <w:trPr>
          <w:gridAfter w:val="1"/>
          <w:wAfter w:w="3004" w:type="dxa"/>
          <w:trHeight w:val="127"/>
        </w:trPr>
        <w:tc>
          <w:tcPr>
            <w:tcW w:w="6356" w:type="dxa"/>
            <w:gridSpan w:val="2"/>
          </w:tcPr>
          <w:p w14:paraId="4DCDB865" w14:textId="77777777" w:rsidR="006E2F03" w:rsidRPr="00C0027E" w:rsidRDefault="006E2F03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E2F03" w:rsidRPr="00C0027E" w14:paraId="46B1F572" w14:textId="77777777" w:rsidTr="008F23E7">
        <w:trPr>
          <w:gridAfter w:val="1"/>
          <w:wAfter w:w="3004" w:type="dxa"/>
          <w:trHeight w:val="127"/>
        </w:trPr>
        <w:tc>
          <w:tcPr>
            <w:tcW w:w="6356" w:type="dxa"/>
            <w:gridSpan w:val="2"/>
          </w:tcPr>
          <w:p w14:paraId="5908EE7C" w14:textId="77777777" w:rsidR="006E2F03" w:rsidRDefault="006E2F03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421ED8F" w14:textId="77777777"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p w14:paraId="14A343F2" w14:textId="77777777" w:rsidR="007E0603" w:rsidRP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Opening</w:t>
      </w:r>
      <w:r w:rsidR="000A02A4">
        <w:rPr>
          <w:rFonts w:ascii="Calibri" w:hAnsi="Calibri"/>
          <w:sz w:val="22"/>
          <w:szCs w:val="22"/>
        </w:rPr>
        <w:t xml:space="preserve"> (eens zijn met de agenda)</w:t>
      </w:r>
    </w:p>
    <w:p w14:paraId="567248D8" w14:textId="75614DF0" w:rsidR="00D148C2" w:rsidRP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Mededelingen</w:t>
      </w:r>
      <w:r w:rsidR="00A567AF">
        <w:rPr>
          <w:rFonts w:ascii="Calibri" w:hAnsi="Calibri"/>
          <w:sz w:val="22"/>
          <w:szCs w:val="22"/>
        </w:rPr>
        <w:t xml:space="preserve"> (Volgende week testrapport inleveren</w:t>
      </w:r>
      <w:r w:rsidR="000545CF">
        <w:rPr>
          <w:rFonts w:ascii="Calibri" w:hAnsi="Calibri"/>
          <w:sz w:val="22"/>
          <w:szCs w:val="22"/>
        </w:rPr>
        <w:t>)</w:t>
      </w:r>
    </w:p>
    <w:p w14:paraId="79616D91" w14:textId="77777777" w:rsidR="00D148C2" w:rsidRP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Notulen vorige vergadering</w:t>
      </w:r>
    </w:p>
    <w:p w14:paraId="253528E8" w14:textId="38442E8B" w:rsidR="00D148C2" w:rsidRPr="00D148C2" w:rsidRDefault="000545CF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Voortgang HTML en CSS</w:t>
      </w:r>
    </w:p>
    <w:p w14:paraId="0B0EC443" w14:textId="6D223CAB" w:rsidR="00222498" w:rsidRPr="00222498" w:rsidRDefault="000545CF" w:rsidP="00222498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Voortgang koppeling database</w:t>
      </w:r>
      <w:r w:rsidR="00585449">
        <w:rPr>
          <w:rFonts w:ascii="Calibri" w:hAnsi="Calibri"/>
          <w:sz w:val="22"/>
          <w:szCs w:val="22"/>
        </w:rPr>
        <w:t xml:space="preserve"> met</w:t>
      </w:r>
      <w:r>
        <w:rPr>
          <w:rFonts w:ascii="Calibri" w:hAnsi="Calibri"/>
          <w:sz w:val="22"/>
          <w:szCs w:val="22"/>
        </w:rPr>
        <w:t xml:space="preserve"> de website</w:t>
      </w:r>
    </w:p>
    <w:p w14:paraId="2CD916A7" w14:textId="56E198CA" w:rsidR="00BD09DF" w:rsidRDefault="00A567AF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Voortgang Acces applicatie</w:t>
      </w:r>
    </w:p>
    <w:p w14:paraId="1B5CFE3E" w14:textId="59924B7E" w:rsidR="00A567AF" w:rsidRDefault="00A567AF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Profiel koper/ verkoper (Acces)</w:t>
      </w:r>
    </w:p>
    <w:p w14:paraId="0ED41ECF" w14:textId="7AAEB4DA" w:rsidR="00A567AF" w:rsidRDefault="00A567AF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Ontwerp verslag</w:t>
      </w:r>
    </w:p>
    <w:p w14:paraId="5D410700" w14:textId="2461E261" w:rsidR="000545CF" w:rsidRPr="000545CF" w:rsidRDefault="000545CF" w:rsidP="000545CF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Realisatie en motivatie </w:t>
      </w:r>
    </w:p>
    <w:p w14:paraId="419A52AB" w14:textId="42CBA150" w:rsidR="00D148C2" w:rsidRDefault="000545CF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Voortgangsrapport</w:t>
      </w:r>
    </w:p>
    <w:p w14:paraId="0ABF9C17" w14:textId="6DCC7618" w:rsidR="00222498" w:rsidRDefault="006C26A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Test</w:t>
      </w:r>
      <w:r w:rsidR="00222498">
        <w:rPr>
          <w:rFonts w:ascii="Calibri" w:hAnsi="Calibri"/>
          <w:sz w:val="22"/>
          <w:szCs w:val="22"/>
        </w:rPr>
        <w:t>rapport</w:t>
      </w:r>
    </w:p>
    <w:p w14:paraId="3330B31E" w14:textId="6E5448A8" w:rsidR="00593824" w:rsidRPr="00D148C2" w:rsidRDefault="00593824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Status Ezra</w:t>
      </w:r>
    </w:p>
    <w:p w14:paraId="5862472E" w14:textId="77777777" w:rsidR="00D148C2" w:rsidRP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Eventuele vragen</w:t>
      </w:r>
    </w:p>
    <w:p w14:paraId="4D51A07A" w14:textId="77777777" w:rsidR="00D148C2" w:rsidRP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Sluiting</w:t>
      </w:r>
    </w:p>
    <w:sectPr w:rsidR="00D148C2" w:rsidRPr="00D148C2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2AC80" w14:textId="77777777" w:rsidR="00F00F97" w:rsidRDefault="00F00F97">
      <w:r>
        <w:separator/>
      </w:r>
    </w:p>
  </w:endnote>
  <w:endnote w:type="continuationSeparator" w:id="0">
    <w:p w14:paraId="4E5769A9" w14:textId="77777777" w:rsidR="00F00F97" w:rsidRDefault="00F00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2"/>
      <w:gridCol w:w="4961"/>
    </w:tblGrid>
    <w:tr w:rsidR="000E55B6" w:rsidRPr="00A22FE0" w14:paraId="43AD53C0" w14:textId="77777777" w:rsidTr="00A22FE0">
      <w:tc>
        <w:tcPr>
          <w:tcW w:w="5031" w:type="dxa"/>
        </w:tcPr>
        <w:p w14:paraId="0F7E4330" w14:textId="77777777" w:rsidR="000E55B6" w:rsidRPr="00E7321F" w:rsidRDefault="000E55B6" w:rsidP="006D37CC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>Notulen - Titel</w:t>
          </w:r>
        </w:p>
      </w:tc>
      <w:tc>
        <w:tcPr>
          <w:tcW w:w="5032" w:type="dxa"/>
        </w:tcPr>
        <w:p w14:paraId="79E43AB6" w14:textId="77777777"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FD4BAE">
            <w:rPr>
              <w:rFonts w:ascii="Calibri" w:hAnsi="Calibri"/>
              <w:noProof/>
            </w:rPr>
            <w:t>1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FD4BAE">
            <w:rPr>
              <w:rFonts w:ascii="Calibri" w:hAnsi="Calibri"/>
              <w:noProof/>
            </w:rPr>
            <w:t>1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14:paraId="6B72BB7F" w14:textId="77777777"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B31B9" w14:textId="77777777" w:rsidR="00F00F97" w:rsidRDefault="00F00F97">
      <w:r>
        <w:separator/>
      </w:r>
    </w:p>
  </w:footnote>
  <w:footnote w:type="continuationSeparator" w:id="0">
    <w:p w14:paraId="48C65EFE" w14:textId="77777777" w:rsidR="00F00F97" w:rsidRDefault="00F00F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4B39E" w14:textId="77777777" w:rsidR="0006720D" w:rsidRPr="00D352FA" w:rsidRDefault="00F00F97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4C0401"/>
    <w:multiLevelType w:val="hybridMultilevel"/>
    <w:tmpl w:val="7D48C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7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0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7C4C5F"/>
    <w:multiLevelType w:val="hybridMultilevel"/>
    <w:tmpl w:val="3EFE10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6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6"/>
  </w:num>
  <w:num w:numId="5">
    <w:abstractNumId w:val="3"/>
  </w:num>
  <w:num w:numId="6">
    <w:abstractNumId w:val="19"/>
  </w:num>
  <w:num w:numId="7">
    <w:abstractNumId w:val="17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  <w:num w:numId="12">
    <w:abstractNumId w:val="8"/>
  </w:num>
  <w:num w:numId="13">
    <w:abstractNumId w:val="18"/>
  </w:num>
  <w:num w:numId="14">
    <w:abstractNumId w:val="12"/>
  </w:num>
  <w:num w:numId="15">
    <w:abstractNumId w:val="13"/>
  </w:num>
  <w:num w:numId="16">
    <w:abstractNumId w:val="7"/>
  </w:num>
  <w:num w:numId="17">
    <w:abstractNumId w:val="6"/>
  </w:num>
  <w:num w:numId="18">
    <w:abstractNumId w:val="11"/>
  </w:num>
  <w:num w:numId="19">
    <w:abstractNumId w:val="9"/>
  </w:num>
  <w:num w:numId="20">
    <w:abstractNumId w:val="15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03"/>
    <w:rsid w:val="0000694C"/>
    <w:rsid w:val="000545CF"/>
    <w:rsid w:val="0006720D"/>
    <w:rsid w:val="000A02A4"/>
    <w:rsid w:val="000E55B6"/>
    <w:rsid w:val="00102169"/>
    <w:rsid w:val="00122342"/>
    <w:rsid w:val="00133165"/>
    <w:rsid w:val="001C53E4"/>
    <w:rsid w:val="001D5464"/>
    <w:rsid w:val="001E3897"/>
    <w:rsid w:val="001E4F63"/>
    <w:rsid w:val="00222498"/>
    <w:rsid w:val="00251008"/>
    <w:rsid w:val="002E50FE"/>
    <w:rsid w:val="003338EF"/>
    <w:rsid w:val="00357796"/>
    <w:rsid w:val="00366EAA"/>
    <w:rsid w:val="003B6C33"/>
    <w:rsid w:val="00417B5B"/>
    <w:rsid w:val="00495921"/>
    <w:rsid w:val="004B6A61"/>
    <w:rsid w:val="004D00F2"/>
    <w:rsid w:val="004E5CAD"/>
    <w:rsid w:val="00526B78"/>
    <w:rsid w:val="00540718"/>
    <w:rsid w:val="00585449"/>
    <w:rsid w:val="00586B4A"/>
    <w:rsid w:val="00593824"/>
    <w:rsid w:val="005A1BC7"/>
    <w:rsid w:val="005C610A"/>
    <w:rsid w:val="00605111"/>
    <w:rsid w:val="006128A5"/>
    <w:rsid w:val="00640FA2"/>
    <w:rsid w:val="006616D0"/>
    <w:rsid w:val="00684285"/>
    <w:rsid w:val="006A6171"/>
    <w:rsid w:val="006C26A2"/>
    <w:rsid w:val="006D37CC"/>
    <w:rsid w:val="006E2F03"/>
    <w:rsid w:val="007072DB"/>
    <w:rsid w:val="00715245"/>
    <w:rsid w:val="00731F30"/>
    <w:rsid w:val="00744A0A"/>
    <w:rsid w:val="00753B38"/>
    <w:rsid w:val="007E0603"/>
    <w:rsid w:val="00804B6F"/>
    <w:rsid w:val="00840532"/>
    <w:rsid w:val="008F23E7"/>
    <w:rsid w:val="00967FDB"/>
    <w:rsid w:val="00994F41"/>
    <w:rsid w:val="009A1C36"/>
    <w:rsid w:val="009C4ACC"/>
    <w:rsid w:val="009C715E"/>
    <w:rsid w:val="009F3F9A"/>
    <w:rsid w:val="00A22FE0"/>
    <w:rsid w:val="00A454E2"/>
    <w:rsid w:val="00A567AF"/>
    <w:rsid w:val="00A703D5"/>
    <w:rsid w:val="00AA3A0F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D09DF"/>
    <w:rsid w:val="00BE5C14"/>
    <w:rsid w:val="00BF6061"/>
    <w:rsid w:val="00C0027E"/>
    <w:rsid w:val="00C4458D"/>
    <w:rsid w:val="00D06CE8"/>
    <w:rsid w:val="00D1055D"/>
    <w:rsid w:val="00D148C2"/>
    <w:rsid w:val="00D26508"/>
    <w:rsid w:val="00D352FA"/>
    <w:rsid w:val="00D562BA"/>
    <w:rsid w:val="00D761BE"/>
    <w:rsid w:val="00DB1097"/>
    <w:rsid w:val="00DB2445"/>
    <w:rsid w:val="00DD4063"/>
    <w:rsid w:val="00DE79C5"/>
    <w:rsid w:val="00E624F4"/>
    <w:rsid w:val="00E72388"/>
    <w:rsid w:val="00E7321F"/>
    <w:rsid w:val="00E95C63"/>
    <w:rsid w:val="00ED4B8B"/>
    <w:rsid w:val="00F00F97"/>
    <w:rsid w:val="00F03360"/>
    <w:rsid w:val="00F223EF"/>
    <w:rsid w:val="00F70796"/>
    <w:rsid w:val="00FA2F17"/>
    <w:rsid w:val="00FB25F6"/>
    <w:rsid w:val="00F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DF8225"/>
  <w15:docId w15:val="{86694470-BC7D-419B-B00F-57C198C5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D1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P\Downloads\Notulen_vergaderin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4409B-5172-4895-90CF-F12EEECA9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Notulen_vergadering</Template>
  <TotalTime>86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539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PP</dc:creator>
  <cp:keywords>notulen, sjabloon, sjablonen, notuleren</cp:keywords>
  <dc:description>Bron: www.tuxx.nl/notulen_vergadering_sjabloon/</dc:description>
  <cp:lastModifiedBy>Menno Wanner</cp:lastModifiedBy>
  <cp:revision>5</cp:revision>
  <cp:lastPrinted>2005-06-01T18:43:00Z</cp:lastPrinted>
  <dcterms:created xsi:type="dcterms:W3CDTF">2014-05-19T16:39:00Z</dcterms:created>
  <dcterms:modified xsi:type="dcterms:W3CDTF">2014-05-20T09:34:00Z</dcterms:modified>
</cp:coreProperties>
</file>