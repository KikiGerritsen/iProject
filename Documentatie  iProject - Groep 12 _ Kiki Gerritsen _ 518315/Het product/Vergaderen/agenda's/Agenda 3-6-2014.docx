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50BF" w14:textId="156D0BDE" w:rsidR="008F23E7" w:rsidRDefault="00640FA2" w:rsidP="000A02A4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14:paraId="63E1615D" w14:textId="77777777" w:rsidR="000A02A4" w:rsidRPr="000A02A4" w:rsidRDefault="000A02A4" w:rsidP="000A02A4">
      <w:pPr>
        <w:pStyle w:val="Titel1"/>
        <w:rPr>
          <w:rFonts w:ascii="Calibri" w:hAnsi="Calibri"/>
          <w:sz w:val="40"/>
          <w:szCs w:val="40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1735"/>
        <w:gridCol w:w="4621"/>
      </w:tblGrid>
      <w:tr w:rsidR="008F23E7" w:rsidRPr="00C0027E" w14:paraId="4C304AFE" w14:textId="77777777" w:rsidTr="00E624F4">
        <w:tc>
          <w:tcPr>
            <w:tcW w:w="3004" w:type="dxa"/>
          </w:tcPr>
          <w:p w14:paraId="227468BC" w14:textId="67B19EB1" w:rsidR="00E72388" w:rsidRDefault="004D20FA" w:rsidP="004E5CA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Datum: </w:t>
            </w:r>
            <w:r w:rsidR="001010D2">
              <w:rPr>
                <w:rFonts w:ascii="Calibri" w:hAnsi="Calibri"/>
                <w:sz w:val="22"/>
                <w:szCs w:val="22"/>
              </w:rPr>
              <w:t>02</w:t>
            </w:r>
            <w:r w:rsidR="00E72388">
              <w:rPr>
                <w:rFonts w:ascii="Calibri" w:hAnsi="Calibri"/>
                <w:sz w:val="22"/>
                <w:szCs w:val="22"/>
              </w:rPr>
              <w:t>-</w:t>
            </w:r>
            <w:r w:rsidR="001010D2">
              <w:rPr>
                <w:rFonts w:ascii="Calibri" w:hAnsi="Calibri"/>
                <w:sz w:val="22"/>
                <w:szCs w:val="22"/>
              </w:rPr>
              <w:t>6</w:t>
            </w:r>
            <w:bookmarkStart w:id="0" w:name="_GoBack"/>
            <w:bookmarkEnd w:id="0"/>
            <w:r w:rsidR="00E72388">
              <w:rPr>
                <w:rFonts w:ascii="Calibri" w:hAnsi="Calibri"/>
                <w:sz w:val="22"/>
                <w:szCs w:val="22"/>
              </w:rPr>
              <w:t>-2014</w:t>
            </w:r>
          </w:p>
          <w:p w14:paraId="5861238C" w14:textId="1E98F98D"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35" w:type="dxa"/>
          </w:tcPr>
          <w:p w14:paraId="7811379B" w14:textId="3B5B2CDC" w:rsidR="00E72388" w:rsidRDefault="007C03F3" w:rsidP="00417B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Begin t</w:t>
            </w:r>
            <w:r w:rsidR="00D50FD5">
              <w:rPr>
                <w:rFonts w:ascii="Calibri" w:hAnsi="Calibri"/>
                <w:sz w:val="22"/>
                <w:szCs w:val="22"/>
              </w:rPr>
              <w:t xml:space="preserve">ijd: </w:t>
            </w:r>
            <w:r w:rsidR="00E72388">
              <w:rPr>
                <w:rFonts w:ascii="Calibri" w:hAnsi="Calibri"/>
                <w:sz w:val="22"/>
                <w:szCs w:val="22"/>
              </w:rPr>
              <w:t>11:00</w:t>
            </w:r>
          </w:p>
          <w:p w14:paraId="219D87E1" w14:textId="061A4130" w:rsidR="008F23E7" w:rsidRPr="00C0027E" w:rsidRDefault="007C03F3" w:rsidP="00417B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Eind t</w:t>
            </w:r>
            <w:r w:rsidR="008F23E7" w:rsidRPr="00C0027E">
              <w:rPr>
                <w:rFonts w:ascii="Calibri" w:hAnsi="Calibri"/>
                <w:sz w:val="22"/>
                <w:szCs w:val="22"/>
              </w:rPr>
              <w:t>ijd:</w:t>
            </w:r>
            <w:r w:rsidR="00D148C2">
              <w:rPr>
                <w:rFonts w:ascii="Calibri" w:hAnsi="Calibri"/>
                <w:sz w:val="22"/>
                <w:szCs w:val="22"/>
              </w:rPr>
              <w:t xml:space="preserve"> 12</w:t>
            </w:r>
            <w:r w:rsidR="006E2F03">
              <w:rPr>
                <w:rFonts w:ascii="Calibri" w:hAnsi="Calibri"/>
                <w:sz w:val="22"/>
                <w:szCs w:val="22"/>
              </w:rPr>
              <w:t>:00</w:t>
            </w:r>
          </w:p>
        </w:tc>
        <w:tc>
          <w:tcPr>
            <w:tcW w:w="4621" w:type="dxa"/>
          </w:tcPr>
          <w:p w14:paraId="3DAC45E1" w14:textId="368C0832" w:rsidR="00E72388" w:rsidRDefault="00E72388" w:rsidP="00D148C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Locatie: </w:t>
            </w:r>
            <w:r w:rsidR="000545CF">
              <w:rPr>
                <w:rFonts w:ascii="Calibri" w:hAnsi="Calibri"/>
                <w:sz w:val="22"/>
                <w:szCs w:val="22"/>
              </w:rPr>
              <w:t>C</w:t>
            </w:r>
            <w:r w:rsidR="00335EFB">
              <w:rPr>
                <w:rFonts w:ascii="Calibri" w:hAnsi="Calibri"/>
                <w:sz w:val="22"/>
                <w:szCs w:val="22"/>
              </w:rPr>
              <w:t>2XX</w:t>
            </w:r>
            <w:r w:rsidR="000545CF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3728A4C" w14:textId="38438403" w:rsidR="008F23E7" w:rsidRPr="00C0027E" w:rsidRDefault="008F23E7" w:rsidP="00D148C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3B9D3C1" w14:textId="77777777"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912" w:type="dxa"/>
        <w:tblLook w:val="01E0" w:firstRow="1" w:lastRow="1" w:firstColumn="1" w:lastColumn="1" w:noHBand="0" w:noVBand="0"/>
      </w:tblPr>
      <w:tblGrid>
        <w:gridCol w:w="4782"/>
        <w:gridCol w:w="4130"/>
      </w:tblGrid>
      <w:tr w:rsidR="001D5464" w:rsidRPr="00C0027E" w14:paraId="1A9AAF55" w14:textId="77777777" w:rsidTr="00335EFB">
        <w:trPr>
          <w:trHeight w:val="257"/>
        </w:trPr>
        <w:tc>
          <w:tcPr>
            <w:tcW w:w="4782" w:type="dxa"/>
          </w:tcPr>
          <w:p w14:paraId="49E9C4F1" w14:textId="77777777" w:rsidR="00640FA2" w:rsidRPr="00C0027E" w:rsidRDefault="00640FA2" w:rsidP="00335EF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30" w:type="dxa"/>
          </w:tcPr>
          <w:p w14:paraId="28352A0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F62D2B2" w14:textId="77777777" w:rsidTr="00335EFB">
        <w:trPr>
          <w:trHeight w:val="269"/>
        </w:trPr>
        <w:tc>
          <w:tcPr>
            <w:tcW w:w="4782" w:type="dxa"/>
          </w:tcPr>
          <w:p w14:paraId="3B45005C" w14:textId="09F0AF57" w:rsidR="001D5464" w:rsidRPr="00E624F4" w:rsidRDefault="00F03360" w:rsidP="00335EF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Afwezig:</w:t>
            </w:r>
            <w:r w:rsid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335EFB" w:rsidRPr="00335EFB">
              <w:rPr>
                <w:rFonts w:ascii="Calibri" w:hAnsi="Calibri"/>
                <w:sz w:val="22"/>
                <w:szCs w:val="22"/>
              </w:rPr>
              <w:t>geen gemelde afwezigen</w:t>
            </w:r>
          </w:p>
        </w:tc>
        <w:tc>
          <w:tcPr>
            <w:tcW w:w="4130" w:type="dxa"/>
          </w:tcPr>
          <w:p w14:paraId="612B90E7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7D967011" w14:textId="77777777" w:rsidTr="00335EFB">
        <w:trPr>
          <w:trHeight w:val="257"/>
        </w:trPr>
        <w:tc>
          <w:tcPr>
            <w:tcW w:w="4782" w:type="dxa"/>
          </w:tcPr>
          <w:p w14:paraId="6D39DC44" w14:textId="365E2234" w:rsidR="00F03360" w:rsidRPr="00C0027E" w:rsidRDefault="00F03360" w:rsidP="00335EFB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Voorzitter: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35EFB">
              <w:rPr>
                <w:rFonts w:ascii="Calibri" w:hAnsi="Calibri"/>
                <w:sz w:val="22"/>
                <w:szCs w:val="22"/>
              </w:rPr>
              <w:t>Peter Paul van der Mark</w:t>
            </w:r>
            <w:r w:rsidR="00335EFB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4130" w:type="dxa"/>
          </w:tcPr>
          <w:p w14:paraId="5FC4023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3B7D0AF" w14:textId="77777777" w:rsidTr="00335EFB">
        <w:trPr>
          <w:trHeight w:val="124"/>
        </w:trPr>
        <w:tc>
          <w:tcPr>
            <w:tcW w:w="4782" w:type="dxa"/>
          </w:tcPr>
          <w:p w14:paraId="0F5625D4" w14:textId="5452ED1F" w:rsidR="001D5464" w:rsidRPr="00251008" w:rsidRDefault="00F03360" w:rsidP="00335EFB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Notulist:</w:t>
            </w:r>
            <w:r w:rsidR="00A567A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35EFB">
              <w:rPr>
                <w:rFonts w:ascii="Calibri" w:hAnsi="Calibri"/>
                <w:sz w:val="22"/>
                <w:szCs w:val="22"/>
              </w:rPr>
              <w:t>Kiki Gerritsen</w:t>
            </w:r>
          </w:p>
        </w:tc>
        <w:tc>
          <w:tcPr>
            <w:tcW w:w="4130" w:type="dxa"/>
          </w:tcPr>
          <w:p w14:paraId="76F5EDFC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421ED8F" w14:textId="77777777"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p w14:paraId="14A343F2" w14:textId="77777777" w:rsidR="007E0603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Opening</w:t>
      </w:r>
      <w:r w:rsidR="000A02A4">
        <w:rPr>
          <w:rFonts w:ascii="Calibri" w:hAnsi="Calibri"/>
          <w:sz w:val="22"/>
          <w:szCs w:val="22"/>
        </w:rPr>
        <w:t xml:space="preserve"> (eens zijn met de agenda)</w:t>
      </w:r>
    </w:p>
    <w:p w14:paraId="567248D8" w14:textId="5B29C3E8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Mededelingen</w:t>
      </w:r>
      <w:r w:rsidR="00335EFB">
        <w:rPr>
          <w:rFonts w:ascii="Calibri" w:hAnsi="Calibri"/>
          <w:sz w:val="22"/>
          <w:szCs w:val="22"/>
        </w:rPr>
        <w:t xml:space="preserve"> </w:t>
      </w:r>
    </w:p>
    <w:p w14:paraId="79616D91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Notulen vorige vergadering</w:t>
      </w:r>
    </w:p>
    <w:p w14:paraId="253528E8" w14:textId="38442E8B" w:rsidR="00D148C2" w:rsidRPr="00D148C2" w:rsidRDefault="000545CF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HTML en CSS</w:t>
      </w:r>
    </w:p>
    <w:p w14:paraId="0B0EC443" w14:textId="6D223CAB" w:rsidR="00222498" w:rsidRPr="00222498" w:rsidRDefault="000545CF" w:rsidP="00222498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koppeling database</w:t>
      </w:r>
      <w:r w:rsidR="00585449">
        <w:rPr>
          <w:rFonts w:ascii="Calibri" w:hAnsi="Calibri"/>
          <w:sz w:val="22"/>
          <w:szCs w:val="22"/>
        </w:rPr>
        <w:t xml:space="preserve"> met</w:t>
      </w:r>
      <w:r>
        <w:rPr>
          <w:rFonts w:ascii="Calibri" w:hAnsi="Calibri"/>
          <w:sz w:val="22"/>
          <w:szCs w:val="22"/>
        </w:rPr>
        <w:t xml:space="preserve"> de website</w:t>
      </w:r>
    </w:p>
    <w:p w14:paraId="7E476944" w14:textId="77777777" w:rsidR="000B7AA3" w:rsidRDefault="00A567AF" w:rsidP="000B7AA3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Acces applicatie</w:t>
      </w:r>
    </w:p>
    <w:p w14:paraId="6702533C" w14:textId="77777777" w:rsidR="0064438A" w:rsidRDefault="000B7AA3" w:rsidP="000B7AA3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 PHP</w:t>
      </w:r>
    </w:p>
    <w:p w14:paraId="5D410700" w14:textId="00B42DFE" w:rsidR="000545CF" w:rsidRDefault="0064438A" w:rsidP="000B7AA3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Wat moet er nog gedaan worden?</w:t>
      </w:r>
    </w:p>
    <w:p w14:paraId="1B551A0E" w14:textId="533B0710" w:rsidR="00A84429" w:rsidRDefault="00A84429" w:rsidP="00A84429">
      <w:pPr>
        <w:pStyle w:val="Lijstalinea"/>
        <w:numPr>
          <w:ilvl w:val="1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de database</w:t>
      </w:r>
    </w:p>
    <w:p w14:paraId="2AD54815" w14:textId="15416DF7" w:rsidR="00A84429" w:rsidRDefault="00A84429" w:rsidP="00A84429">
      <w:pPr>
        <w:pStyle w:val="Lijstalinea"/>
        <w:numPr>
          <w:ilvl w:val="1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de applicatie</w:t>
      </w:r>
    </w:p>
    <w:p w14:paraId="61A1BFA1" w14:textId="2FBD3E72" w:rsidR="00A84429" w:rsidRPr="000545CF" w:rsidRDefault="00A84429" w:rsidP="00A84429">
      <w:pPr>
        <w:pStyle w:val="Lijstalinea"/>
        <w:numPr>
          <w:ilvl w:val="1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 de website</w:t>
      </w:r>
    </w:p>
    <w:p w14:paraId="419A52AB" w14:textId="42CBA150" w:rsidR="00D148C2" w:rsidRDefault="000545CF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Voortgangsrapport</w:t>
      </w:r>
    </w:p>
    <w:p w14:paraId="4244B268" w14:textId="1069ABA7" w:rsidR="004D20FA" w:rsidRDefault="00222498" w:rsidP="004D20FA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 rapport</w:t>
      </w:r>
    </w:p>
    <w:p w14:paraId="282EE36C" w14:textId="29D77523" w:rsidR="00335EFB" w:rsidRPr="00D148C2" w:rsidRDefault="00335EFB" w:rsidP="004D20FA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Ezra</w:t>
      </w:r>
    </w:p>
    <w:p w14:paraId="5862472E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Eventuele vragen</w:t>
      </w:r>
    </w:p>
    <w:p w14:paraId="4D51A07A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Sluiting</w:t>
      </w:r>
    </w:p>
    <w:sectPr w:rsidR="00D148C2" w:rsidRPr="00D148C2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028F0" w14:textId="77777777" w:rsidR="00C25551" w:rsidRDefault="00C25551">
      <w:r>
        <w:separator/>
      </w:r>
    </w:p>
  </w:endnote>
  <w:endnote w:type="continuationSeparator" w:id="0">
    <w:p w14:paraId="39EAF70A" w14:textId="77777777" w:rsidR="00C25551" w:rsidRDefault="00C2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2"/>
      <w:gridCol w:w="4961"/>
    </w:tblGrid>
    <w:tr w:rsidR="000E55B6" w:rsidRPr="00A22FE0" w14:paraId="43AD53C0" w14:textId="77777777" w:rsidTr="00A22FE0">
      <w:tc>
        <w:tcPr>
          <w:tcW w:w="5031" w:type="dxa"/>
        </w:tcPr>
        <w:p w14:paraId="0F7E4330" w14:textId="77777777" w:rsidR="000E55B6" w:rsidRPr="00E7321F" w:rsidRDefault="000E55B6" w:rsidP="006D37CC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>Notulen - Titel</w:t>
          </w:r>
        </w:p>
      </w:tc>
      <w:tc>
        <w:tcPr>
          <w:tcW w:w="5032" w:type="dxa"/>
        </w:tcPr>
        <w:p w14:paraId="79E43AB6" w14:textId="77777777"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1010D2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1010D2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14:paraId="6B72BB7F" w14:textId="77777777"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A7A16" w14:textId="77777777" w:rsidR="00C25551" w:rsidRDefault="00C25551">
      <w:r>
        <w:separator/>
      </w:r>
    </w:p>
  </w:footnote>
  <w:footnote w:type="continuationSeparator" w:id="0">
    <w:p w14:paraId="443A1937" w14:textId="77777777" w:rsidR="00C25551" w:rsidRDefault="00C25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B39E" w14:textId="77777777" w:rsidR="0006720D" w:rsidRPr="00D352FA" w:rsidRDefault="00C25551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4C0401"/>
    <w:multiLevelType w:val="hybridMultilevel"/>
    <w:tmpl w:val="7D48C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7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7C4C5F"/>
    <w:multiLevelType w:val="hybridMultilevel"/>
    <w:tmpl w:val="3EFE1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6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6"/>
  </w:num>
  <w:num w:numId="5">
    <w:abstractNumId w:val="3"/>
  </w:num>
  <w:num w:numId="6">
    <w:abstractNumId w:val="19"/>
  </w:num>
  <w:num w:numId="7">
    <w:abstractNumId w:val="17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18"/>
  </w:num>
  <w:num w:numId="14">
    <w:abstractNumId w:val="12"/>
  </w:num>
  <w:num w:numId="15">
    <w:abstractNumId w:val="13"/>
  </w:num>
  <w:num w:numId="16">
    <w:abstractNumId w:val="7"/>
  </w:num>
  <w:num w:numId="17">
    <w:abstractNumId w:val="6"/>
  </w:num>
  <w:num w:numId="18">
    <w:abstractNumId w:val="11"/>
  </w:num>
  <w:num w:numId="19">
    <w:abstractNumId w:val="9"/>
  </w:num>
  <w:num w:numId="20">
    <w:abstractNumId w:val="15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03"/>
    <w:rsid w:val="0000694C"/>
    <w:rsid w:val="000545CF"/>
    <w:rsid w:val="0006720D"/>
    <w:rsid w:val="000A02A4"/>
    <w:rsid w:val="000B7AA3"/>
    <w:rsid w:val="000E55B6"/>
    <w:rsid w:val="001010D2"/>
    <w:rsid w:val="00101506"/>
    <w:rsid w:val="00102169"/>
    <w:rsid w:val="00122342"/>
    <w:rsid w:val="00133165"/>
    <w:rsid w:val="001C53E4"/>
    <w:rsid w:val="001D5464"/>
    <w:rsid w:val="001E3897"/>
    <w:rsid w:val="001E4F63"/>
    <w:rsid w:val="00222498"/>
    <w:rsid w:val="00251008"/>
    <w:rsid w:val="002C0DE4"/>
    <w:rsid w:val="002E50FE"/>
    <w:rsid w:val="003338EF"/>
    <w:rsid w:val="00335EFB"/>
    <w:rsid w:val="00357796"/>
    <w:rsid w:val="00366EAA"/>
    <w:rsid w:val="003B6C33"/>
    <w:rsid w:val="00417B5B"/>
    <w:rsid w:val="00495921"/>
    <w:rsid w:val="004B6A61"/>
    <w:rsid w:val="004D00F2"/>
    <w:rsid w:val="004D20FA"/>
    <w:rsid w:val="004E5CAD"/>
    <w:rsid w:val="00526B78"/>
    <w:rsid w:val="00540718"/>
    <w:rsid w:val="00585449"/>
    <w:rsid w:val="00586B4A"/>
    <w:rsid w:val="00587897"/>
    <w:rsid w:val="005C610A"/>
    <w:rsid w:val="00605111"/>
    <w:rsid w:val="006128A5"/>
    <w:rsid w:val="00640FA2"/>
    <w:rsid w:val="0064438A"/>
    <w:rsid w:val="006616D0"/>
    <w:rsid w:val="00684285"/>
    <w:rsid w:val="006A6171"/>
    <w:rsid w:val="006D37CC"/>
    <w:rsid w:val="006E2F03"/>
    <w:rsid w:val="006F6603"/>
    <w:rsid w:val="007072DB"/>
    <w:rsid w:val="00715245"/>
    <w:rsid w:val="00731F30"/>
    <w:rsid w:val="00744A0A"/>
    <w:rsid w:val="00753B38"/>
    <w:rsid w:val="007962C4"/>
    <w:rsid w:val="007C03F3"/>
    <w:rsid w:val="007E0603"/>
    <w:rsid w:val="00804B6F"/>
    <w:rsid w:val="00840532"/>
    <w:rsid w:val="008F23E7"/>
    <w:rsid w:val="00967FDB"/>
    <w:rsid w:val="00994F41"/>
    <w:rsid w:val="009A1C36"/>
    <w:rsid w:val="009C4ACC"/>
    <w:rsid w:val="009C715E"/>
    <w:rsid w:val="009F3F9A"/>
    <w:rsid w:val="00A22FE0"/>
    <w:rsid w:val="00A454E2"/>
    <w:rsid w:val="00A567AF"/>
    <w:rsid w:val="00A703D5"/>
    <w:rsid w:val="00A84429"/>
    <w:rsid w:val="00AA3A0F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D09DF"/>
    <w:rsid w:val="00BE5C14"/>
    <w:rsid w:val="00BE5C73"/>
    <w:rsid w:val="00BF6061"/>
    <w:rsid w:val="00C0027E"/>
    <w:rsid w:val="00C25551"/>
    <w:rsid w:val="00C4458D"/>
    <w:rsid w:val="00D06CE8"/>
    <w:rsid w:val="00D1055D"/>
    <w:rsid w:val="00D148C2"/>
    <w:rsid w:val="00D26508"/>
    <w:rsid w:val="00D352FA"/>
    <w:rsid w:val="00D50FD5"/>
    <w:rsid w:val="00D562BA"/>
    <w:rsid w:val="00D761BE"/>
    <w:rsid w:val="00DB1097"/>
    <w:rsid w:val="00DB2445"/>
    <w:rsid w:val="00DD4063"/>
    <w:rsid w:val="00DE79C5"/>
    <w:rsid w:val="00E624F4"/>
    <w:rsid w:val="00E72388"/>
    <w:rsid w:val="00E7321F"/>
    <w:rsid w:val="00E95C63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DF8225"/>
  <w15:docId w15:val="{86694470-BC7D-419B-B00F-57C198C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D1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\Downloads\Notulen_vergader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CA085-3E46-4F00-98C8-0EEC739C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Notulen_vergadering.dot</Template>
  <TotalTime>68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510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PP</dc:creator>
  <cp:keywords>notulen, sjabloon, sjablonen, notuleren</cp:keywords>
  <dc:description>Bron: www.tuxx.nl/notulen_vergadering_sjabloon/</dc:description>
  <cp:lastModifiedBy>PP</cp:lastModifiedBy>
  <cp:revision>13</cp:revision>
  <cp:lastPrinted>2005-06-01T18:43:00Z</cp:lastPrinted>
  <dcterms:created xsi:type="dcterms:W3CDTF">2014-05-19T16:39:00Z</dcterms:created>
  <dcterms:modified xsi:type="dcterms:W3CDTF">2014-06-02T21:07:00Z</dcterms:modified>
</cp:coreProperties>
</file>