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156D0BDE" w:rsidR="008F23E7" w:rsidRDefault="00640FA2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27EAEF4D" w:rsidR="00E72388" w:rsidRDefault="004D20FA" w:rsidP="004E5CA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Datum: </w:t>
            </w:r>
            <w:r w:rsidR="003341B9">
              <w:rPr>
                <w:rFonts w:ascii="Calibri" w:hAnsi="Calibri"/>
                <w:sz w:val="22"/>
                <w:szCs w:val="22"/>
              </w:rPr>
              <w:t>10</w:t>
            </w:r>
            <w:r w:rsidR="00E72388">
              <w:rPr>
                <w:rFonts w:ascii="Calibri" w:hAnsi="Calibri"/>
                <w:sz w:val="22"/>
                <w:szCs w:val="22"/>
              </w:rPr>
              <w:t>-</w:t>
            </w:r>
            <w:r w:rsidR="001010D2">
              <w:rPr>
                <w:rFonts w:ascii="Calibri" w:hAnsi="Calibri"/>
                <w:sz w:val="22"/>
                <w:szCs w:val="22"/>
              </w:rPr>
              <w:t>6</w:t>
            </w:r>
            <w:r w:rsidR="00E72388">
              <w:rPr>
                <w:rFonts w:ascii="Calibri" w:hAnsi="Calibri"/>
                <w:sz w:val="22"/>
                <w:szCs w:val="22"/>
              </w:rPr>
              <w:t>-2014</w:t>
            </w:r>
          </w:p>
          <w:p w14:paraId="5861238C" w14:textId="1E98F98D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7811379B" w14:textId="3B5B2CDC" w:rsidR="00E72388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t</w:t>
            </w:r>
            <w:r w:rsidR="00D50FD5">
              <w:rPr>
                <w:rFonts w:ascii="Calibri" w:hAnsi="Calibri"/>
                <w:sz w:val="22"/>
                <w:szCs w:val="22"/>
              </w:rPr>
              <w:t xml:space="preserve">ijd: </w:t>
            </w:r>
            <w:r w:rsidR="00E72388">
              <w:rPr>
                <w:rFonts w:ascii="Calibri" w:hAnsi="Calibri"/>
                <w:sz w:val="22"/>
                <w:szCs w:val="22"/>
              </w:rPr>
              <w:t>11:00</w:t>
            </w:r>
          </w:p>
          <w:p w14:paraId="219D87E1" w14:textId="061A4130" w:rsidR="008F23E7" w:rsidRPr="00C0027E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Eind t</w:t>
            </w:r>
            <w:r w:rsidR="008F23E7" w:rsidRPr="00C0027E">
              <w:rPr>
                <w:rFonts w:ascii="Calibri" w:hAnsi="Calibri"/>
                <w:sz w:val="22"/>
                <w:szCs w:val="22"/>
              </w:rPr>
              <w:t>ijd:</w:t>
            </w:r>
            <w:r w:rsidR="00D148C2">
              <w:rPr>
                <w:rFonts w:ascii="Calibri" w:hAnsi="Calibri"/>
                <w:sz w:val="22"/>
                <w:szCs w:val="22"/>
              </w:rPr>
              <w:t xml:space="preserve"> 12</w:t>
            </w:r>
            <w:r w:rsidR="006E2F03">
              <w:rPr>
                <w:rFonts w:ascii="Calibri" w:hAnsi="Calibri"/>
                <w:sz w:val="22"/>
                <w:szCs w:val="22"/>
              </w:rPr>
              <w:t>:00</w:t>
            </w:r>
          </w:p>
        </w:tc>
        <w:tc>
          <w:tcPr>
            <w:tcW w:w="4621" w:type="dxa"/>
          </w:tcPr>
          <w:p w14:paraId="3DAC45E1" w14:textId="151F688B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Locatie: </w:t>
            </w:r>
            <w:r w:rsidR="000545CF">
              <w:rPr>
                <w:rFonts w:ascii="Calibri" w:hAnsi="Calibri"/>
                <w:sz w:val="22"/>
                <w:szCs w:val="22"/>
              </w:rPr>
              <w:t>C</w:t>
            </w:r>
            <w:r w:rsidR="00F4247E">
              <w:rPr>
                <w:rFonts w:ascii="Calibri" w:hAnsi="Calibri"/>
                <w:sz w:val="22"/>
                <w:szCs w:val="22"/>
              </w:rPr>
              <w:t>3YY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3728A4C" w14:textId="38438403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912" w:type="dxa"/>
        <w:tblLook w:val="01E0" w:firstRow="1" w:lastRow="1" w:firstColumn="1" w:lastColumn="1" w:noHBand="0" w:noVBand="0"/>
      </w:tblPr>
      <w:tblGrid>
        <w:gridCol w:w="4782"/>
        <w:gridCol w:w="4130"/>
      </w:tblGrid>
      <w:tr w:rsidR="001D5464" w:rsidRPr="00C0027E" w14:paraId="1A9AAF55" w14:textId="77777777" w:rsidTr="00335EFB">
        <w:trPr>
          <w:trHeight w:val="257"/>
        </w:trPr>
        <w:tc>
          <w:tcPr>
            <w:tcW w:w="4782" w:type="dxa"/>
          </w:tcPr>
          <w:p w14:paraId="49E9C4F1" w14:textId="77777777" w:rsidR="00640FA2" w:rsidRPr="00C0027E" w:rsidRDefault="00640FA2" w:rsidP="00335EF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30" w:type="dxa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335EFB">
        <w:trPr>
          <w:trHeight w:val="269"/>
        </w:trPr>
        <w:tc>
          <w:tcPr>
            <w:tcW w:w="4782" w:type="dxa"/>
          </w:tcPr>
          <w:p w14:paraId="3B45005C" w14:textId="5E2095D9" w:rsidR="001D5464" w:rsidRPr="00E624F4" w:rsidRDefault="00F03360" w:rsidP="003341B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3341B9">
              <w:rPr>
                <w:rFonts w:ascii="Calibri" w:hAnsi="Calibri"/>
                <w:b/>
                <w:sz w:val="22"/>
                <w:szCs w:val="22"/>
              </w:rPr>
              <w:t xml:space="preserve">     </w:t>
            </w:r>
            <w:r w:rsidR="003341B9">
              <w:rPr>
                <w:rFonts w:ascii="Calibri" w:hAnsi="Calibri"/>
                <w:sz w:val="22"/>
                <w:szCs w:val="22"/>
              </w:rPr>
              <w:t>Stefan</w:t>
            </w:r>
          </w:p>
        </w:tc>
        <w:tc>
          <w:tcPr>
            <w:tcW w:w="4130" w:type="dxa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335EFB">
        <w:trPr>
          <w:trHeight w:val="257"/>
        </w:trPr>
        <w:tc>
          <w:tcPr>
            <w:tcW w:w="4782" w:type="dxa"/>
          </w:tcPr>
          <w:p w14:paraId="6D39DC44" w14:textId="3A742D49" w:rsidR="00F03360" w:rsidRPr="00C0027E" w:rsidRDefault="00F03360" w:rsidP="00BC29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3341B9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5EFB">
              <w:rPr>
                <w:rFonts w:ascii="Calibri" w:hAnsi="Calibri"/>
                <w:sz w:val="22"/>
                <w:szCs w:val="22"/>
              </w:rPr>
              <w:t>Peter</w:t>
            </w:r>
            <w:r w:rsidR="00BC290A">
              <w:rPr>
                <w:rFonts w:ascii="Calibri" w:hAnsi="Calibri"/>
                <w:sz w:val="22"/>
                <w:szCs w:val="22"/>
              </w:rPr>
              <w:t>-</w:t>
            </w:r>
            <w:r w:rsidR="00335EFB">
              <w:rPr>
                <w:rFonts w:ascii="Calibri" w:hAnsi="Calibri"/>
                <w:sz w:val="22"/>
                <w:szCs w:val="22"/>
              </w:rPr>
              <w:t xml:space="preserve">Paul </w:t>
            </w:r>
          </w:p>
        </w:tc>
        <w:tc>
          <w:tcPr>
            <w:tcW w:w="4130" w:type="dxa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335EFB">
        <w:trPr>
          <w:trHeight w:val="124"/>
        </w:trPr>
        <w:tc>
          <w:tcPr>
            <w:tcW w:w="4782" w:type="dxa"/>
          </w:tcPr>
          <w:p w14:paraId="0F5625D4" w14:textId="23219CE5" w:rsidR="001D5464" w:rsidRPr="00251008" w:rsidRDefault="00F03360" w:rsidP="003341B9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3341B9">
              <w:rPr>
                <w:rFonts w:ascii="Calibri" w:hAnsi="Calibri"/>
                <w:b/>
                <w:sz w:val="22"/>
                <w:szCs w:val="22"/>
              </w:rPr>
              <w:t xml:space="preserve">     </w:t>
            </w:r>
            <w:r w:rsidR="00A567A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41B9">
              <w:rPr>
                <w:rFonts w:ascii="Calibri" w:hAnsi="Calibri"/>
                <w:sz w:val="22"/>
                <w:szCs w:val="22"/>
              </w:rPr>
              <w:t>Menno</w:t>
            </w:r>
          </w:p>
        </w:tc>
        <w:tc>
          <w:tcPr>
            <w:tcW w:w="4130" w:type="dxa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2C0FA5FE" w:rsidR="007E0603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Opening</w:t>
      </w:r>
    </w:p>
    <w:p w14:paraId="4B8B5357" w14:textId="36134A69" w:rsidR="003341B9" w:rsidRPr="00D148C2" w:rsidRDefault="003341B9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 iedereen het eens met de agenda</w:t>
      </w:r>
    </w:p>
    <w:p w14:paraId="567248D8" w14:textId="6E2FB1AA" w:rsid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Mededelingen</w:t>
      </w:r>
      <w:r w:rsidR="00335EFB">
        <w:rPr>
          <w:rFonts w:ascii="Calibri" w:hAnsi="Calibri"/>
          <w:sz w:val="22"/>
          <w:szCs w:val="22"/>
        </w:rPr>
        <w:t xml:space="preserve"> </w:t>
      </w:r>
    </w:p>
    <w:p w14:paraId="6F5FBB31" w14:textId="7B509598" w:rsidR="0041437A" w:rsidRPr="0041437A" w:rsidRDefault="0041437A" w:rsidP="0041437A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Planning </w:t>
      </w:r>
      <w:r>
        <w:rPr>
          <w:rFonts w:ascii="Calibri" w:hAnsi="Calibri"/>
          <w:sz w:val="22"/>
          <w:szCs w:val="22"/>
        </w:rPr>
        <w:t xml:space="preserve">(de database, access applicatie en html CCS zijn af) </w:t>
      </w:r>
    </w:p>
    <w:p w14:paraId="79616D91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Notulen vorige vergadering</w:t>
      </w:r>
      <w:bookmarkStart w:id="0" w:name="_GoBack"/>
      <w:bookmarkEnd w:id="0"/>
    </w:p>
    <w:p w14:paraId="6702533C" w14:textId="77777777" w:rsidR="0064438A" w:rsidRDefault="000B7AA3" w:rsidP="000B7AA3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PHP</w:t>
      </w:r>
    </w:p>
    <w:p w14:paraId="419A52AB" w14:textId="42CBA150" w:rsidR="00D148C2" w:rsidRDefault="000545CF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Voortgangsrapport</w:t>
      </w:r>
    </w:p>
    <w:p w14:paraId="4244B268" w14:textId="1069ABA7" w:rsidR="004D20FA" w:rsidRDefault="00222498" w:rsidP="004D20FA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rapport</w:t>
      </w:r>
    </w:p>
    <w:p w14:paraId="282EE36C" w14:textId="3A42B467" w:rsidR="00335EFB" w:rsidRPr="00D148C2" w:rsidRDefault="0041437A" w:rsidP="004D20FA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Inleveren documenten</w:t>
      </w:r>
    </w:p>
    <w:p w14:paraId="5862472E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Eventuele vragen</w:t>
      </w:r>
    </w:p>
    <w:p w14:paraId="4D51A07A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Sluiting</w:t>
      </w:r>
    </w:p>
    <w:sectPr w:rsidR="00D148C2" w:rsidRPr="00D148C2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25650" w14:textId="77777777" w:rsidR="0042480F" w:rsidRDefault="0042480F">
      <w:r>
        <w:separator/>
      </w:r>
    </w:p>
  </w:endnote>
  <w:endnote w:type="continuationSeparator" w:id="0">
    <w:p w14:paraId="432CCE8C" w14:textId="77777777" w:rsidR="0042480F" w:rsidRDefault="0042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0E55B6" w:rsidRPr="00A22FE0" w14:paraId="43AD53C0" w14:textId="77777777" w:rsidTr="00A22FE0">
      <w:tc>
        <w:tcPr>
          <w:tcW w:w="5031" w:type="dxa"/>
        </w:tcPr>
        <w:p w14:paraId="0F7E4330" w14:textId="77777777" w:rsidR="000E55B6" w:rsidRPr="00E7321F" w:rsidRDefault="000E55B6" w:rsidP="006D37CC">
          <w:pPr>
            <w:pStyle w:val="Footer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41437A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41437A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453CE" w14:textId="77777777" w:rsidR="0042480F" w:rsidRDefault="0042480F">
      <w:r>
        <w:separator/>
      </w:r>
    </w:p>
  </w:footnote>
  <w:footnote w:type="continuationSeparator" w:id="0">
    <w:p w14:paraId="7F44C7AB" w14:textId="77777777" w:rsidR="0042480F" w:rsidRDefault="00424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06720D" w:rsidRPr="00D352FA" w:rsidRDefault="0042480F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C4C5F"/>
    <w:multiLevelType w:val="hybridMultilevel"/>
    <w:tmpl w:val="3EFE1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545CF"/>
    <w:rsid w:val="0006720D"/>
    <w:rsid w:val="000A02A4"/>
    <w:rsid w:val="000B7AA3"/>
    <w:rsid w:val="000E55B6"/>
    <w:rsid w:val="001010D2"/>
    <w:rsid w:val="00101506"/>
    <w:rsid w:val="00102169"/>
    <w:rsid w:val="0011512D"/>
    <w:rsid w:val="00122342"/>
    <w:rsid w:val="00133165"/>
    <w:rsid w:val="001C53E4"/>
    <w:rsid w:val="001D5464"/>
    <w:rsid w:val="001E3897"/>
    <w:rsid w:val="001E4F63"/>
    <w:rsid w:val="00222498"/>
    <w:rsid w:val="00251008"/>
    <w:rsid w:val="002C0DE4"/>
    <w:rsid w:val="002E50FE"/>
    <w:rsid w:val="003338EF"/>
    <w:rsid w:val="003341B9"/>
    <w:rsid w:val="00335EFB"/>
    <w:rsid w:val="00357796"/>
    <w:rsid w:val="00366EAA"/>
    <w:rsid w:val="003B6C33"/>
    <w:rsid w:val="0041437A"/>
    <w:rsid w:val="00417B5B"/>
    <w:rsid w:val="0042480F"/>
    <w:rsid w:val="00495921"/>
    <w:rsid w:val="004B6A61"/>
    <w:rsid w:val="004D00F2"/>
    <w:rsid w:val="004D20FA"/>
    <w:rsid w:val="004E5CAD"/>
    <w:rsid w:val="00526B78"/>
    <w:rsid w:val="00540718"/>
    <w:rsid w:val="00585449"/>
    <w:rsid w:val="00586B4A"/>
    <w:rsid w:val="00587897"/>
    <w:rsid w:val="005C610A"/>
    <w:rsid w:val="00605111"/>
    <w:rsid w:val="006128A5"/>
    <w:rsid w:val="00640FA2"/>
    <w:rsid w:val="0064438A"/>
    <w:rsid w:val="006616D0"/>
    <w:rsid w:val="00684285"/>
    <w:rsid w:val="006A6171"/>
    <w:rsid w:val="006D37CC"/>
    <w:rsid w:val="006E2F03"/>
    <w:rsid w:val="006F6603"/>
    <w:rsid w:val="00705F9A"/>
    <w:rsid w:val="007072DB"/>
    <w:rsid w:val="00715245"/>
    <w:rsid w:val="00731F30"/>
    <w:rsid w:val="00744A0A"/>
    <w:rsid w:val="00753B38"/>
    <w:rsid w:val="007962C4"/>
    <w:rsid w:val="007C03F3"/>
    <w:rsid w:val="007E0603"/>
    <w:rsid w:val="00804B6F"/>
    <w:rsid w:val="00811C2E"/>
    <w:rsid w:val="00840532"/>
    <w:rsid w:val="008F23E7"/>
    <w:rsid w:val="00967FDB"/>
    <w:rsid w:val="00994F41"/>
    <w:rsid w:val="009A1C36"/>
    <w:rsid w:val="009C4ACC"/>
    <w:rsid w:val="009C715E"/>
    <w:rsid w:val="009F3F9A"/>
    <w:rsid w:val="00A22FE0"/>
    <w:rsid w:val="00A454E2"/>
    <w:rsid w:val="00A567AF"/>
    <w:rsid w:val="00A703D5"/>
    <w:rsid w:val="00A84429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C290A"/>
    <w:rsid w:val="00BD09DF"/>
    <w:rsid w:val="00BE5C14"/>
    <w:rsid w:val="00BE5C73"/>
    <w:rsid w:val="00BF6061"/>
    <w:rsid w:val="00C0027E"/>
    <w:rsid w:val="00C25551"/>
    <w:rsid w:val="00C4458D"/>
    <w:rsid w:val="00D06CE8"/>
    <w:rsid w:val="00D1055D"/>
    <w:rsid w:val="00D148C2"/>
    <w:rsid w:val="00D26508"/>
    <w:rsid w:val="00D352FA"/>
    <w:rsid w:val="00D50FD5"/>
    <w:rsid w:val="00D562BA"/>
    <w:rsid w:val="00D761BE"/>
    <w:rsid w:val="00DB1097"/>
    <w:rsid w:val="00DB2445"/>
    <w:rsid w:val="00DD4063"/>
    <w:rsid w:val="00DE79C5"/>
    <w:rsid w:val="00E624F4"/>
    <w:rsid w:val="00E72388"/>
    <w:rsid w:val="00E7321F"/>
    <w:rsid w:val="00E95C63"/>
    <w:rsid w:val="00ED4B8B"/>
    <w:rsid w:val="00F03360"/>
    <w:rsid w:val="00F223EF"/>
    <w:rsid w:val="00F4247E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47580-2994-4FCA-83E3-06AC4F6C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</Template>
  <TotalTime>143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400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peter-paul van der mark</cp:lastModifiedBy>
  <cp:revision>18</cp:revision>
  <cp:lastPrinted>2005-06-01T18:43:00Z</cp:lastPrinted>
  <dcterms:created xsi:type="dcterms:W3CDTF">2014-05-19T16:39:00Z</dcterms:created>
  <dcterms:modified xsi:type="dcterms:W3CDTF">2014-06-11T10:52:00Z</dcterms:modified>
</cp:coreProperties>
</file>