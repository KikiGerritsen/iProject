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9C4ACC">
      <w:pPr>
        <w:pStyle w:val="Titel1"/>
        <w:rPr>
          <w:rFonts w:ascii="Calibri" w:hAnsi="Calibri"/>
          <w:lang w:val="nl-NL"/>
        </w:rPr>
      </w:pPr>
      <w:r w:rsidRPr="009C4ACC">
        <w:rPr>
          <w:rFonts w:ascii="Calibri" w:hAnsi="Calibri"/>
          <w:lang w:val="nl-NL"/>
        </w:rPr>
        <w:t xml:space="preserve">Vul hier de </w:t>
      </w:r>
      <w:r>
        <w:rPr>
          <w:rFonts w:ascii="Calibri" w:hAnsi="Calibri"/>
          <w:lang w:val="nl-NL"/>
        </w:rPr>
        <w:t>titel</w:t>
      </w:r>
      <w:r w:rsidRPr="009C4ACC">
        <w:rPr>
          <w:rFonts w:ascii="Calibri" w:hAnsi="Calibri"/>
          <w:lang w:val="nl-NL"/>
        </w:rPr>
        <w:t xml:space="preserve"> van de vergadering in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1735"/>
        <w:gridCol w:w="4621"/>
      </w:tblGrid>
      <w:tr w:rsidR="008F23E7" w:rsidRPr="00C0027E" w:rsidTr="00E624F4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6-5-2014</w:t>
            </w:r>
          </w:p>
        </w:tc>
        <w:tc>
          <w:tcPr>
            <w:tcW w:w="1735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11:00</w:t>
            </w:r>
          </w:p>
        </w:tc>
        <w:tc>
          <w:tcPr>
            <w:tcW w:w="4621" w:type="dxa"/>
          </w:tcPr>
          <w:p w:rsidR="008F23E7" w:rsidRPr="00C0027E" w:rsidRDefault="008F23E7" w:rsidP="006E2F03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HAN Arnhem  locatie volgt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3352"/>
        <w:gridCol w:w="3004"/>
      </w:tblGrid>
      <w:tr w:rsidR="001D5464" w:rsidRPr="00C0027E" w:rsidTr="008F23E7">
        <w:tc>
          <w:tcPr>
            <w:tcW w:w="3004" w:type="dxa"/>
          </w:tcPr>
          <w:p w:rsidR="006E2F03" w:rsidRPr="00E624F4" w:rsidRDefault="00F03360">
            <w:pPr>
              <w:rPr>
                <w:rFonts w:ascii="Calibri" w:hAnsi="Calibri"/>
                <w:b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Aanwezig:</w:t>
            </w:r>
            <w:r w:rsidR="006E2F03" w:rsidRP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  <w:p w:rsidR="001D5464" w:rsidRDefault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Peter-Paul van der mark</w:t>
            </w:r>
          </w:p>
          <w:p w:rsidR="006E2F03" w:rsidRDefault="006E2F03" w:rsidP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Kiki Gerritsen</w:t>
            </w:r>
          </w:p>
          <w:p w:rsidR="006E2F03" w:rsidRDefault="006E2F03" w:rsidP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Menno Wanner </w:t>
            </w:r>
          </w:p>
          <w:p w:rsidR="006E2F03" w:rsidRDefault="006E2F03" w:rsidP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Stefan Simon</w:t>
            </w:r>
          </w:p>
          <w:p w:rsidR="006E2F03" w:rsidRDefault="006E2F03" w:rsidP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Ezra Beernik</w:t>
            </w:r>
          </w:p>
          <w:p w:rsidR="006E2F03" w:rsidRDefault="006E2F03" w:rsidP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Peter Cornelissen</w:t>
            </w:r>
          </w:p>
          <w:p w:rsidR="00E97075" w:rsidRPr="00C0027E" w:rsidRDefault="00E97075" w:rsidP="006E2F03">
            <w:pPr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6356" w:type="dxa"/>
            <w:gridSpan w:val="2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:rsidTr="008F23E7">
        <w:tc>
          <w:tcPr>
            <w:tcW w:w="3004" w:type="dxa"/>
          </w:tcPr>
          <w:p w:rsidR="001D5464" w:rsidRPr="00E624F4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Afwezig:</w:t>
            </w:r>
            <w:r w:rsid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E624F4">
              <w:rPr>
                <w:rFonts w:ascii="Calibri" w:hAnsi="Calibri"/>
                <w:sz w:val="22"/>
                <w:szCs w:val="22"/>
              </w:rPr>
              <w:t>geen</w:t>
            </w:r>
          </w:p>
        </w:tc>
        <w:tc>
          <w:tcPr>
            <w:tcW w:w="6356" w:type="dxa"/>
            <w:gridSpan w:val="2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:rsidTr="008F23E7">
        <w:tc>
          <w:tcPr>
            <w:tcW w:w="3004" w:type="dxa"/>
          </w:tcPr>
          <w:p w:rsidR="00F03360" w:rsidRPr="00C0027E" w:rsidRDefault="00F03360" w:rsidP="00E624F4">
            <w:pPr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Voorzitter: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E624F4">
              <w:rPr>
                <w:rFonts w:ascii="Calibri" w:hAnsi="Calibri"/>
                <w:sz w:val="22"/>
                <w:szCs w:val="22"/>
              </w:rPr>
              <w:t xml:space="preserve">Ezra </w:t>
            </w:r>
          </w:p>
        </w:tc>
        <w:tc>
          <w:tcPr>
            <w:tcW w:w="6356" w:type="dxa"/>
            <w:gridSpan w:val="2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:rsidTr="008F23E7">
        <w:trPr>
          <w:trHeight w:val="128"/>
        </w:trPr>
        <w:tc>
          <w:tcPr>
            <w:tcW w:w="3004" w:type="dxa"/>
          </w:tcPr>
          <w:p w:rsidR="001D5464" w:rsidRPr="00C0027E" w:rsidRDefault="00F03360" w:rsidP="00E624F4">
            <w:pPr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Notulist:</w:t>
            </w:r>
            <w:r w:rsidR="006E2F03" w:rsidRP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E624F4">
              <w:rPr>
                <w:rFonts w:ascii="Calibri" w:hAnsi="Calibri"/>
                <w:sz w:val="22"/>
                <w:szCs w:val="22"/>
              </w:rPr>
              <w:t xml:space="preserve">Menno </w:t>
            </w:r>
          </w:p>
        </w:tc>
        <w:tc>
          <w:tcPr>
            <w:tcW w:w="6356" w:type="dxa"/>
            <w:gridSpan w:val="2"/>
          </w:tcPr>
          <w:p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E2F03" w:rsidRPr="00C0027E" w:rsidTr="008F23E7">
        <w:trPr>
          <w:gridAfter w:val="1"/>
          <w:wAfter w:w="3004" w:type="dxa"/>
          <w:trHeight w:val="127"/>
        </w:trPr>
        <w:tc>
          <w:tcPr>
            <w:tcW w:w="6356" w:type="dxa"/>
            <w:gridSpan w:val="2"/>
          </w:tcPr>
          <w:p w:rsidR="006E2F03" w:rsidRPr="00C0027E" w:rsidRDefault="006E2F0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E2F03" w:rsidRPr="00C0027E" w:rsidTr="008F23E7">
        <w:trPr>
          <w:gridAfter w:val="1"/>
          <w:wAfter w:w="3004" w:type="dxa"/>
          <w:trHeight w:val="127"/>
        </w:trPr>
        <w:tc>
          <w:tcPr>
            <w:tcW w:w="6356" w:type="dxa"/>
            <w:gridSpan w:val="2"/>
          </w:tcPr>
          <w:p w:rsidR="006E2F03" w:rsidRDefault="006E2F03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9540" w:type="dxa"/>
        <w:tblInd w:w="648" w:type="dxa"/>
        <w:tblLook w:val="01E0" w:firstRow="1" w:lastRow="1" w:firstColumn="1" w:lastColumn="1" w:noHBand="0" w:noVBand="0"/>
      </w:tblPr>
      <w:tblGrid>
        <w:gridCol w:w="594"/>
        <w:gridCol w:w="1134"/>
        <w:gridCol w:w="4111"/>
        <w:gridCol w:w="1316"/>
        <w:gridCol w:w="2260"/>
        <w:gridCol w:w="125"/>
      </w:tblGrid>
      <w:tr w:rsidR="00F03360" w:rsidRPr="00B17A70" w:rsidTr="006E2F03">
        <w:trPr>
          <w:gridAfter w:val="1"/>
          <w:wAfter w:w="125" w:type="dxa"/>
        </w:trPr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  <w:gridSpan w:val="4"/>
          </w:tcPr>
          <w:p w:rsidR="00586B4A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  <w:p w:rsidR="007072DB" w:rsidRDefault="00707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Eens zijn met de agenda.</w:t>
            </w:r>
          </w:p>
          <w:p w:rsidR="00586B4A" w:rsidRPr="00B17A70" w:rsidRDefault="00586B4A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  <w:r>
              <w:rPr>
                <w:rFonts w:ascii="Calibri" w:hAnsi="Calibri"/>
                <w:sz w:val="22"/>
                <w:szCs w:val="22"/>
              </w:rPr>
              <w:t>(</w:t>
            </w:r>
            <w:r w:rsidRPr="004B6A61">
              <w:rPr>
                <w:rFonts w:ascii="Calibri" w:hAnsi="Calibri"/>
                <w:sz w:val="22"/>
                <w:szCs w:val="22"/>
                <w:u w:val="single"/>
              </w:rPr>
              <w:t>Presentaties volgende week, voorlichting Ton van Eck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  <w:r w:rsidR="007072DB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F03360" w:rsidRPr="00B17A70" w:rsidTr="006E2F03">
        <w:trPr>
          <w:gridAfter w:val="1"/>
          <w:wAfter w:w="125" w:type="dxa"/>
        </w:trPr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  <w:gridSpan w:val="4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  <w:r w:rsidR="007072DB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B17A70" w:rsidRPr="00B17A70" w:rsidTr="006E2F03">
        <w:trPr>
          <w:gridAfter w:val="1"/>
          <w:wAfter w:w="125" w:type="dxa"/>
        </w:trPr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4"/>
          </w:tcPr>
          <w:p w:rsidR="006E2F03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</w:t>
            </w:r>
            <w:r w:rsidR="006E2F03">
              <w:rPr>
                <w:rFonts w:ascii="Calibri" w:hAnsi="Calibri"/>
                <w:sz w:val="22"/>
                <w:szCs w:val="22"/>
              </w:rPr>
              <w:t>n</w:t>
            </w:r>
            <w:r w:rsidR="007072DB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F03360" w:rsidRPr="00B17A70" w:rsidTr="006E2F03">
        <w:trPr>
          <w:gridAfter w:val="1"/>
          <w:wAfter w:w="125" w:type="dxa"/>
        </w:trPr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  <w:gridSpan w:val="4"/>
          </w:tcPr>
          <w:p w:rsidR="00F03360" w:rsidRPr="00B17A70" w:rsidRDefault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 van aanpak</w:t>
            </w:r>
            <w:r w:rsidR="007072DB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F03360" w:rsidRPr="00B17A70" w:rsidTr="006E2F03">
        <w:trPr>
          <w:gridAfter w:val="1"/>
          <w:wAfter w:w="125" w:type="dxa"/>
        </w:trPr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  <w:gridSpan w:val="4"/>
          </w:tcPr>
          <w:p w:rsidR="00F03360" w:rsidRPr="00B17A70" w:rsidRDefault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HTML &amp; CSS voortgang</w:t>
            </w:r>
            <w:r w:rsidR="007072DB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4E5CAD" w:rsidRPr="00B17A70" w:rsidTr="006E2F03">
        <w:trPr>
          <w:gridAfter w:val="1"/>
          <w:wAfter w:w="125" w:type="dxa"/>
          <w:trHeight w:val="216"/>
        </w:trPr>
        <w:tc>
          <w:tcPr>
            <w:tcW w:w="594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  <w:gridSpan w:val="4"/>
          </w:tcPr>
          <w:p w:rsidR="004E5CAD" w:rsidRPr="00B17A70" w:rsidRDefault="00E624F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  <w:r w:rsidR="007072DB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1C53E4" w:rsidRPr="00B17A70" w:rsidTr="006E2F03">
        <w:trPr>
          <w:gridAfter w:val="1"/>
          <w:wAfter w:w="125" w:type="dxa"/>
        </w:trPr>
        <w:tc>
          <w:tcPr>
            <w:tcW w:w="594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8821" w:type="dxa"/>
            <w:gridSpan w:val="4"/>
          </w:tcPr>
          <w:p w:rsidR="001C53E4" w:rsidRPr="00B17A70" w:rsidRDefault="00E624F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Voortgangsrapport</w:t>
            </w:r>
          </w:p>
        </w:tc>
      </w:tr>
      <w:tr w:rsidR="00DB2445" w:rsidRPr="00B17A70" w:rsidTr="006E2F03">
        <w:trPr>
          <w:gridAfter w:val="1"/>
          <w:wAfter w:w="125" w:type="dxa"/>
        </w:trPr>
        <w:tc>
          <w:tcPr>
            <w:tcW w:w="594" w:type="dxa"/>
          </w:tcPr>
          <w:p w:rsidR="00DB2445" w:rsidRPr="00B17A70" w:rsidRDefault="00E624F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8821" w:type="dxa"/>
            <w:gridSpan w:val="4"/>
          </w:tcPr>
          <w:p w:rsidR="00DB2445" w:rsidRPr="00B17A70" w:rsidRDefault="00DE79C5" w:rsidP="00DE79C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Wat verder ter sprake</w:t>
            </w:r>
            <w:r w:rsidR="00DB2445" w:rsidRPr="00B17A70">
              <w:rPr>
                <w:rFonts w:ascii="Calibri" w:hAnsi="Calibri"/>
                <w:sz w:val="22"/>
                <w:szCs w:val="22"/>
              </w:rPr>
              <w:t xml:space="preserve"> komt</w:t>
            </w:r>
            <w:r w:rsidR="00715245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DB2445" w:rsidRPr="00B17A70" w:rsidTr="006E2F03">
        <w:trPr>
          <w:gridAfter w:val="1"/>
          <w:wAfter w:w="125" w:type="dxa"/>
        </w:trPr>
        <w:tc>
          <w:tcPr>
            <w:tcW w:w="594" w:type="dxa"/>
          </w:tcPr>
          <w:p w:rsidR="00DB2445" w:rsidRPr="00B17A70" w:rsidRDefault="00E624F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8821" w:type="dxa"/>
            <w:gridSpan w:val="4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6E2F03">
        <w:trPr>
          <w:gridAfter w:val="1"/>
          <w:wAfter w:w="125" w:type="dxa"/>
        </w:trPr>
        <w:tc>
          <w:tcPr>
            <w:tcW w:w="594" w:type="dxa"/>
          </w:tcPr>
          <w:p w:rsidR="00DB2445" w:rsidRPr="00B17A70" w:rsidRDefault="00E624F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8821" w:type="dxa"/>
            <w:gridSpan w:val="4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  <w:tr w:rsidR="00F03360" w:rsidRPr="00B17A70" w:rsidTr="006E2F03">
        <w:trPr>
          <w:trHeight w:val="66"/>
        </w:trPr>
        <w:tc>
          <w:tcPr>
            <w:tcW w:w="1728" w:type="dxa"/>
            <w:gridSpan w:val="2"/>
            <w:shd w:val="clear" w:color="auto" w:fill="auto"/>
          </w:tcPr>
          <w:p w:rsidR="00F03360" w:rsidRPr="00B17A70" w:rsidRDefault="00F03360" w:rsidP="006E2F0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gridSpan w:val="2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6E2F03">
        <w:trPr>
          <w:trHeight w:val="66"/>
        </w:trPr>
        <w:tc>
          <w:tcPr>
            <w:tcW w:w="1728" w:type="dxa"/>
            <w:gridSpan w:val="2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gridSpan w:val="2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6E2F03">
        <w:trPr>
          <w:trHeight w:val="66"/>
        </w:trPr>
        <w:tc>
          <w:tcPr>
            <w:tcW w:w="1728" w:type="dxa"/>
            <w:gridSpan w:val="2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gridSpan w:val="2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6E2F03">
        <w:trPr>
          <w:trHeight w:val="66"/>
        </w:trPr>
        <w:tc>
          <w:tcPr>
            <w:tcW w:w="1728" w:type="dxa"/>
            <w:gridSpan w:val="2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gridSpan w:val="2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6A1" w:rsidRDefault="005516A1">
      <w:r>
        <w:separator/>
      </w:r>
    </w:p>
  </w:endnote>
  <w:endnote w:type="continuationSeparator" w:id="0">
    <w:p w:rsidR="005516A1" w:rsidRDefault="0055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0E55B6" w:rsidP="006D37CC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>Notulen - Titel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E97075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E97075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6A1" w:rsidRDefault="005516A1">
      <w:r>
        <w:separator/>
      </w:r>
    </w:p>
  </w:footnote>
  <w:footnote w:type="continuationSeparator" w:id="0">
    <w:p w:rsidR="005516A1" w:rsidRDefault="0055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5516A1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03"/>
    <w:rsid w:val="0000694C"/>
    <w:rsid w:val="0006720D"/>
    <w:rsid w:val="000E55B6"/>
    <w:rsid w:val="00102169"/>
    <w:rsid w:val="00122342"/>
    <w:rsid w:val="00133165"/>
    <w:rsid w:val="001C53E4"/>
    <w:rsid w:val="001D5464"/>
    <w:rsid w:val="001E3897"/>
    <w:rsid w:val="001E4F63"/>
    <w:rsid w:val="002E50FE"/>
    <w:rsid w:val="003338EF"/>
    <w:rsid w:val="00357796"/>
    <w:rsid w:val="00366EAA"/>
    <w:rsid w:val="003B6C33"/>
    <w:rsid w:val="00417B5B"/>
    <w:rsid w:val="004B6A61"/>
    <w:rsid w:val="004E5CAD"/>
    <w:rsid w:val="00526B78"/>
    <w:rsid w:val="00540718"/>
    <w:rsid w:val="005516A1"/>
    <w:rsid w:val="00586B4A"/>
    <w:rsid w:val="005C610A"/>
    <w:rsid w:val="006128A5"/>
    <w:rsid w:val="006616D0"/>
    <w:rsid w:val="00684285"/>
    <w:rsid w:val="006A6171"/>
    <w:rsid w:val="006D37CC"/>
    <w:rsid w:val="006E2F03"/>
    <w:rsid w:val="007072DB"/>
    <w:rsid w:val="00715245"/>
    <w:rsid w:val="00731F30"/>
    <w:rsid w:val="00744A0A"/>
    <w:rsid w:val="007E0603"/>
    <w:rsid w:val="00804B6F"/>
    <w:rsid w:val="00840532"/>
    <w:rsid w:val="008F23E7"/>
    <w:rsid w:val="00967FDB"/>
    <w:rsid w:val="009A1C36"/>
    <w:rsid w:val="009C4ACC"/>
    <w:rsid w:val="009C715E"/>
    <w:rsid w:val="009F3F9A"/>
    <w:rsid w:val="00A22FE0"/>
    <w:rsid w:val="00A454E2"/>
    <w:rsid w:val="00A703D5"/>
    <w:rsid w:val="00AA3A0F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DE79C5"/>
    <w:rsid w:val="00E624F4"/>
    <w:rsid w:val="00E7321F"/>
    <w:rsid w:val="00E95C63"/>
    <w:rsid w:val="00E97075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A1DFFF7-354C-48F4-8D90-E8FDCE75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\Downloads\Notulen_vergaderin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B9F62-A5D4-4DA3-9C70-66E77A86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Notulen_vergadering</Template>
  <TotalTime>65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608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PP</dc:creator>
  <cp:keywords>notulen, sjabloon, sjablonen, notuleren</cp:keywords>
  <dc:description>Bron: www.tuxx.nl/notulen_vergadering_sjabloon/</dc:description>
  <cp:lastModifiedBy>Stefan Simon</cp:lastModifiedBy>
  <cp:revision>7</cp:revision>
  <cp:lastPrinted>2005-06-01T18:43:00Z</cp:lastPrinted>
  <dcterms:created xsi:type="dcterms:W3CDTF">2014-05-06T06:59:00Z</dcterms:created>
  <dcterms:modified xsi:type="dcterms:W3CDTF">2014-05-13T09:08:00Z</dcterms:modified>
</cp:coreProperties>
</file>